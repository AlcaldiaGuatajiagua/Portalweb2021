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Arial" w:hAnsi="Arial" w:cs="Arial"/>
        </w:rPr>
        <w:id w:val="154042960"/>
        <w:docPartObj>
          <w:docPartGallery w:val="Cover Pages"/>
          <w:docPartUnique/>
        </w:docPartObj>
      </w:sdtPr>
      <w:sdtEndPr>
        <w:rPr>
          <w:rFonts w:eastAsiaTheme="majorEastAsia"/>
          <w:color w:val="F3642C" w:themeColor="text2"/>
          <w:spacing w:val="5"/>
          <w:kern w:val="28"/>
          <w14:ligatures w14:val="standardContextual"/>
          <w14:cntxtAlts/>
        </w:rPr>
      </w:sdtEndPr>
      <w:sdtContent>
        <w:p w:rsidR="00172D10" w:rsidRPr="00B733BC" w:rsidRDefault="00D45891">
          <w:pPr>
            <w:rPr>
              <w:rFonts w:ascii="Arial" w:hAnsi="Arial" w:cs="Arial"/>
            </w:rPr>
          </w:pPr>
          <w:r w:rsidRPr="00B733BC">
            <w:rPr>
              <w:rFonts w:ascii="Arial" w:hAnsi="Arial" w:cs="Arial"/>
              <w:noProof/>
              <w:lang w:val="es-SV" w:eastAsia="es-SV"/>
            </w:rPr>
            <w:drawing>
              <wp:anchor distT="0" distB="0" distL="114300" distR="114300" simplePos="0" relativeHeight="251688960" behindDoc="0" locked="0" layoutInCell="1" allowOverlap="1" wp14:anchorId="0A5F5049" wp14:editId="0597BAF8">
                <wp:simplePos x="0" y="0"/>
                <wp:positionH relativeFrom="column">
                  <wp:posOffset>-889635</wp:posOffset>
                </wp:positionH>
                <wp:positionV relativeFrom="paragraph">
                  <wp:posOffset>-635635</wp:posOffset>
                </wp:positionV>
                <wp:extent cx="911860" cy="990600"/>
                <wp:effectExtent l="57150" t="38100" r="59690" b="590550"/>
                <wp:wrapNone/>
                <wp:docPr id="9" name="Gráfico 16" descr="hexágon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Gráfico 16" descr="hexágono 3"/>
                        <pic:cNvPicPr>
                          <a:picLocks noChangeAspect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1860" cy="990600"/>
                        </a:xfrm>
                        <a:prstGeom prst="rect">
                          <a:avLst/>
                        </a:prstGeom>
                        <a:effectLst>
                          <a:reflection blurRad="6350" stA="50000" endA="300" endPos="55000" dir="5400000" sy="-100000" algn="bl" rotWithShape="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pic:spPr>
                    </pic:pic>
                  </a:graphicData>
                </a:graphic>
              </wp:anchor>
            </w:drawing>
          </w:r>
          <w:r w:rsidRPr="00B733BC">
            <w:rPr>
              <w:rFonts w:ascii="Arial" w:hAnsi="Arial" w:cs="Arial"/>
              <w:noProof/>
              <w:lang w:val="es-SV" w:eastAsia="es-SV"/>
            </w:rPr>
            <w:drawing>
              <wp:anchor distT="0" distB="0" distL="114300" distR="114300" simplePos="0" relativeHeight="251691008" behindDoc="0" locked="0" layoutInCell="1" allowOverlap="1" wp14:anchorId="28EC6348" wp14:editId="0FA99AEC">
                <wp:simplePos x="0" y="0"/>
                <wp:positionH relativeFrom="column">
                  <wp:posOffset>-298450</wp:posOffset>
                </wp:positionH>
                <wp:positionV relativeFrom="paragraph">
                  <wp:posOffset>-1089660</wp:posOffset>
                </wp:positionV>
                <wp:extent cx="1066800" cy="1158240"/>
                <wp:effectExtent l="57150" t="38100" r="57150" b="461010"/>
                <wp:wrapNone/>
                <wp:docPr id="17" name="Gráfico 14" descr="hexágon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Gráfico 14" descr="hexágono 2"/>
                        <pic:cNvPicPr>
                          <a:picLocks noChangeAspect="1"/>
                        </pic:cNvPicPr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6800" cy="1158240"/>
                        </a:xfrm>
                        <a:prstGeom prst="rect">
                          <a:avLst/>
                        </a:prstGeom>
                        <a:effectLst>
                          <a:reflection blurRad="6350" stA="50000" endA="300" endPos="38500" dist="50800" dir="5400000" sy="-100000" algn="bl" rotWithShape="0"/>
                        </a:effectLst>
                        <a:scene3d>
                          <a:camera prst="perspectiveBelow"/>
                          <a:lightRig rig="threePt" dir="t"/>
                        </a:scene3d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B733BC">
            <w:rPr>
              <w:rFonts w:ascii="Arial" w:hAnsi="Arial" w:cs="Arial"/>
              <w:noProof/>
              <w:lang w:val="es-SV" w:eastAsia="es-SV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78A91A6F" wp14:editId="0A681834">
                    <wp:simplePos x="0" y="0"/>
                    <wp:positionH relativeFrom="column">
                      <wp:posOffset>4695416</wp:posOffset>
                    </wp:positionH>
                    <wp:positionV relativeFrom="paragraph">
                      <wp:posOffset>-1256599</wp:posOffset>
                    </wp:positionV>
                    <wp:extent cx="2342612" cy="2486025"/>
                    <wp:effectExtent l="0" t="76200" r="114935" b="466725"/>
                    <wp:wrapNone/>
                    <wp:docPr id="27" name="Grupo 27" descr="Formas hexagonal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42612" cy="2486025"/>
                              <a:chOff x="131728" y="0"/>
                              <a:chExt cx="4231414" cy="4778829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Gráfico 13" descr="hexágono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31272" y="0"/>
                                <a:ext cx="3531870" cy="4088130"/>
                              </a:xfrm>
                              <a:prstGeom prst="rect">
                                <a:avLst/>
                              </a:prstGeom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  <a:reflection blurRad="6350" stA="52000" endA="300" endPos="35000" dir="5400000" sy="-100000" algn="bl" rotWithShape="0"/>
                                <a:softEdge rad="12700"/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Gráfico 14" descr="hexágono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32078" y="978210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Gráfico 15" descr="hexágono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1728" y="2067597"/>
                                <a:ext cx="1583055" cy="18326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áfico 16" descr="hexágono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0062" y="2873829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27" o:spid="_x0000_s1026" alt="Descripción: Formas hexagonales" style="position:absolute;margin-left:369.7pt;margin-top:-98.95pt;width:184.45pt;height:195.75pt;z-index:251658240;mso-width-relative:margin;mso-height-relative:margin" coordorigin="1317" coordsize="42314,4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">
                    <v:shape id="Gráfico 13" o:spid="_x0000_s1027" type="#_x0000_t75" alt="hexágono 1" style="position:absolute;left:8312;width:35319;height:40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FdBLFAAAA2wAAAA8AAABkcnMvZG93bnJldi54bWxEj0FrwkAQhe9C/8Myhd7MxhZLja5ShFYR&#10;Kla9eBuyY7KYnU2z2yT+e7dQ8DbDe/O+N7NFbyvRUuONYwWjJAVBnDttuFBwPHwM30D4gKyxckwK&#10;ruRhMX8YzDDTruNvavehEDGEfYYKyhDqTEqfl2TRJ64mjtrZNRZDXJtC6ga7GG4r+Zymr9Ki4Ugo&#10;saZlSfll/2sjd/N5Msftzu9++kuL3Wo5GX8ZpZ4e+/cpiEB9uJv/r9c61n+Bv1/iAHJ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RXQSxQAAANsAAAAPAAAAAAAAAAAAAAAA&#10;AJ8CAABkcnMvZG93bnJldi54bWxQSwUGAAAAAAQABAD3AAAAkQMAAAAA&#10;">
                      <v:imagedata r:id="rId22" o:title="hexágono 1"/>
                      <v:path arrowok="t"/>
                    </v:shape>
                    <v:shape id="Gráfico 14" o:spid="_x0000_s1028" type="#_x0000_t75" alt="hexágono 2" style="position:absolute;left:4320;top:9782;width:27718;height:3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edjPDAAAA2wAAAA8AAABkcnMvZG93bnJldi54bWxET01rAjEQvQv9D2EK3jTbIlZWs1KEooI9&#10;aO2ht3Ezm13dTJYk6vbfN4VCb/N4n7NY9rYVN/KhcazgaZyBIC6dbtgoOH68jWYgQkTW2DomBd8U&#10;YFk8DBaYa3fnPd0O0YgUwiFHBXWMXS5lKGuyGMauI05c5bzFmKA3Unu8p3Dbyucsm0qLDaeGGjta&#10;1VReDler4PyyNp/buNr3X+/XWXU0p93aeaWGj/3rHESkPv6L/9wbneZP4PeXdIAs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N52M8MAAADbAAAADwAAAAAAAAAAAAAAAACf&#10;AgAAZHJzL2Rvd25yZXYueG1sUEsFBgAAAAAEAAQA9wAAAI8DAAAAAA==&#10;">
                      <v:imagedata r:id="rId23" o:title="hexágono 2"/>
                      <v:path arrowok="t"/>
                    </v:shape>
                    <v:shape id="Gráfico 15" o:spid="_x0000_s1029" type="#_x0000_t75" alt="hexágono 4" style="position:absolute;left:1317;top:20675;width:15830;height:18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EHILBAAAA2wAAAA8AAABkcnMvZG93bnJldi54bWxET01rwzAMvRf2H4wGuzVOOxpCWreMwWDd&#10;LVl6F7ESp43lLPba7N/Xg8FuerxP7Q6zHcSVJt87VrBKUhDEjdM9dwrqz7dlDsIHZI2DY1LwQx4O&#10;+4fFDgvtblzStQqdiCHsC1RgQhgLKX1jyKJP3EgcudZNFkOEUyf1hLcYbge5TtNMWuw5Nhgc6dVQ&#10;c6m+rYL16jiXx/wssw9T1ae+fe7yL1bq6XF+2YIINId/8Z/7Xcf5G/j9JR4g9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EHILBAAAA2wAAAA8AAAAAAAAAAAAAAAAAnwIA&#10;AGRycy9kb3ducmV2LnhtbFBLBQYAAAAABAAEAPcAAACNAwAAAAA=&#10;">
                      <v:imagedata r:id="rId24" o:title="hexágono 4"/>
                      <v:path arrowok="t"/>
                    </v:shape>
                    <v:shape id="Gráfico 16" o:spid="_x0000_s1030" type="#_x0000_t75" alt="hexágono 3" style="position:absolute;left:22800;top:28738;width:16478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gVlnCAAAA2wAAAA8AAABkcnMvZG93bnJldi54bWxET01rAjEQvQv9D2EK3jS7FUW2RiktSgs9&#10;6Nb2PG6mm6WbyZJEXf99Iwje5vE+Z7HqbStO5EPjWEE+zkAQV043XCvYf61HcxAhImtsHZOCCwVY&#10;LR8GCyy0O/OOTmWsRQrhUKACE2NXSBkqQxbD2HXEift13mJM0NdSezyncNvKpyybSYsNpwaDHb0a&#10;qv7Ko1Xg3/BzM9lP2605rA/VR5Z3+c+3UsPH/uUZRKQ+3sU397tO82dw/SUdIJ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YFZZwgAAANsAAAAPAAAAAAAAAAAAAAAAAJ8C&#10;AABkcnMvZG93bnJldi54bWxQSwUGAAAAAAQABAD3AAAAjgMAAAAA&#10;">
                      <v:imagedata r:id="rId25" o:title="hexágono 3"/>
                      <v:path arrowok="t"/>
                    </v:shape>
                  </v:group>
                </w:pict>
              </mc:Fallback>
            </mc:AlternateContent>
          </w:r>
          <w:r w:rsidRPr="00B733BC">
            <w:rPr>
              <w:rFonts w:ascii="Arial" w:hAnsi="Arial" w:cs="Arial"/>
              <w:noProof/>
              <w:lang w:val="es-SV" w:eastAsia="es-SV"/>
            </w:rPr>
            <w:drawing>
              <wp:anchor distT="0" distB="0" distL="114300" distR="114300" simplePos="0" relativeHeight="251686912" behindDoc="0" locked="0" layoutInCell="1" allowOverlap="1" wp14:anchorId="56752A60" wp14:editId="67E79A83">
                <wp:simplePos x="0" y="0"/>
                <wp:positionH relativeFrom="column">
                  <wp:posOffset>-1623695</wp:posOffset>
                </wp:positionH>
                <wp:positionV relativeFrom="paragraph">
                  <wp:posOffset>-1256030</wp:posOffset>
                </wp:positionV>
                <wp:extent cx="1955165" cy="2126615"/>
                <wp:effectExtent l="0" t="0" r="6985" b="6985"/>
                <wp:wrapNone/>
                <wp:docPr id="7" name="Gráfico 13" descr="hexágon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áfico 13" descr="hexágono 1"/>
                        <pic:cNvPicPr>
                          <a:picLocks noChangeAspect="1"/>
                        </pic:cNvPicPr>
                      </pic:nvPicPr>
                      <pic:blipFill>
                        <a:blip r:embed="rId26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7">
                                  <a14:imgEffect>
                                    <a14:artisticFilmGrain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5165" cy="21266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</w:p>
        <w:tbl>
          <w:tblPr>
            <w:tblStyle w:val="PlainTable4"/>
            <w:tblpPr w:leftFromText="180" w:rightFromText="180" w:vertAnchor="text" w:horzAnchor="margin" w:tblpXSpec="center" w:tblpY="3167"/>
            <w:tblW w:w="12256" w:type="dxa"/>
            <w:tblLook w:val="04A0" w:firstRow="1" w:lastRow="0" w:firstColumn="1" w:lastColumn="0" w:noHBand="0" w:noVBand="1"/>
          </w:tblPr>
          <w:tblGrid>
            <w:gridCol w:w="12256"/>
          </w:tblGrid>
          <w:tr w:rsidR="002A2E02" w:rsidRPr="00B733BC" w:rsidTr="00716694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165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</w:tcPr>
              <w:p w:rsidR="002A2E02" w:rsidRPr="00B733BC" w:rsidRDefault="002A2E02" w:rsidP="005D120C">
                <w:pPr>
                  <w:jc w:val="center"/>
                  <w:rPr>
                    <w:rFonts w:ascii="Arial" w:eastAsiaTheme="majorEastAsia" w:hAnsi="Arial" w:cs="Arial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</w:tc>
          </w:tr>
          <w:tr w:rsidR="002A2E02" w:rsidRPr="00B733BC" w:rsidTr="0071669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387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tcBorders>
                  <w:bottom w:val="single" w:sz="12" w:space="0" w:color="000000" w:themeColor="text1"/>
                </w:tcBorders>
                <w:shd w:val="clear" w:color="auto" w:fill="auto"/>
                <w:vAlign w:val="center"/>
              </w:tcPr>
              <w:p w:rsidR="005D120C" w:rsidRPr="00B733BC" w:rsidRDefault="005D120C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AD25E7" w:rsidRPr="00B733BC" w:rsidRDefault="00AD25E7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291F25" w:rsidRPr="00B733BC" w:rsidRDefault="00291F25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  <w:p w:rsidR="00AD25E7" w:rsidRPr="00B733BC" w:rsidRDefault="00457272" w:rsidP="005D120C">
                <w:pPr>
                  <w:tabs>
                    <w:tab w:val="left" w:pos="397"/>
                    <w:tab w:val="center" w:pos="5695"/>
                  </w:tabs>
                  <w:jc w:val="center"/>
                  <w:rPr>
                    <w:rFonts w:ascii="Arial" w:eastAsiaTheme="majorEastAsia" w:hAnsi="Arial" w:cs="Arial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  <w:r w:rsidRPr="00B733BC">
                  <w:rPr>
                    <w:rFonts w:ascii="Arial" w:eastAsiaTheme="majorEastAsia" w:hAnsi="Arial" w:cs="Arial"/>
                    <w:noProof/>
                    <w:color w:val="F3642C" w:themeColor="text2"/>
                    <w:spacing w:val="5"/>
                    <w:kern w:val="28"/>
                    <w:lang w:val="es-SV" w:eastAsia="es-SV"/>
                  </w:rPr>
                  <mc:AlternateContent>
                    <mc:Choice Requires="wps">
                      <w:drawing>
                        <wp:anchor distT="0" distB="0" distL="114300" distR="114300" simplePos="0" relativeHeight="251673600" behindDoc="1" locked="0" layoutInCell="1" allowOverlap="1" wp14:anchorId="3B1F742C" wp14:editId="40B89AFE">
                          <wp:simplePos x="0" y="0"/>
                          <wp:positionH relativeFrom="column">
                            <wp:posOffset>1343025</wp:posOffset>
                          </wp:positionH>
                          <wp:positionV relativeFrom="paragraph">
                            <wp:posOffset>49530</wp:posOffset>
                          </wp:positionV>
                          <wp:extent cx="4838700" cy="938530"/>
                          <wp:effectExtent l="0" t="0" r="0" b="0"/>
                          <wp:wrapThrough wrapText="bothSides">
                            <wp:wrapPolygon edited="0">
                              <wp:start x="170" y="0"/>
                              <wp:lineTo x="170" y="21045"/>
                              <wp:lineTo x="21345" y="21045"/>
                              <wp:lineTo x="21345" y="0"/>
                              <wp:lineTo x="170" y="0"/>
                            </wp:wrapPolygon>
                          </wp:wrapThrough>
                          <wp:docPr id="25" name="Cuadro de texto 25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4838700" cy="938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457272" w:rsidRDefault="00457272" w:rsidP="00291F25">
                                      <w:pPr>
                                        <w:widowControl w:val="0"/>
                                        <w:autoSpaceDE w:val="0"/>
                                        <w:autoSpaceDN w:val="0"/>
                                        <w:adjustRightInd w:val="0"/>
                                        <w:spacing w:after="0" w:line="240" w:lineRule="auto"/>
                                        <w:ind w:left="1420" w:right="1421"/>
                                        <w:jc w:val="center"/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</w:pPr>
                                    </w:p>
                                    <w:p w:rsidR="00291F25" w:rsidRPr="00D45891" w:rsidRDefault="00291F25" w:rsidP="00291F25">
                                      <w:pPr>
                                        <w:widowControl w:val="0"/>
                                        <w:autoSpaceDE w:val="0"/>
                                        <w:autoSpaceDN w:val="0"/>
                                        <w:adjustRightInd w:val="0"/>
                                        <w:spacing w:after="0" w:line="240" w:lineRule="auto"/>
                                        <w:ind w:left="1420" w:right="1421"/>
                                        <w:jc w:val="center"/>
                                        <w:rPr>
                                          <w:rFonts w:ascii="Arial" w:hAnsi="Arial" w:cs="Arial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 xml:space="preserve">GUIA </w:t>
                                      </w:r>
                                      <w:r w:rsidR="00A276FB"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>DE A</w:t>
                                      </w:r>
                                      <w:r w:rsidR="00A276FB"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36"/>
                                          <w:szCs w:val="36"/>
                                        </w:rPr>
                                        <w:t>R</w:t>
                                      </w:r>
                                      <w:r w:rsidR="00A276FB"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>CHI</w:t>
                                      </w:r>
                                      <w:r w:rsidR="00A276FB"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36"/>
                                          <w:szCs w:val="36"/>
                                        </w:rPr>
                                        <w:t>V</w:t>
                                      </w:r>
                                      <w:r w:rsidR="00A276FB"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 xml:space="preserve">O </w:t>
                                      </w:r>
                                      <w:r w:rsidRPr="00D45891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 xml:space="preserve">INSTITUCIONAL </w:t>
                                      </w:r>
                                    </w:p>
                                    <w:p w:rsidR="002A2E02" w:rsidRDefault="002A2E02" w:rsidP="002A2E02">
                                      <w:pPr>
                                        <w:pStyle w:val="Subttulo"/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uadro de texto 25" o:spid="_x0000_s1026" type="#_x0000_t202" style="position:absolute;left:0;text-align:left;margin-left:105.75pt;margin-top:3.9pt;width:381pt;height:73.9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" filled="f" stroked="f">
                          <v:textbox>
                            <w:txbxContent>
                              <w:p w:rsidR="00457272" w:rsidRDefault="00457272" w:rsidP="00291F25">
                                <w:pPr>
                                  <w:widowControl w:val="0"/>
                                  <w:autoSpaceDE w:val="0"/>
                                  <w:autoSpaceDN w:val="0"/>
                                  <w:adjustRightInd w:val="0"/>
                                  <w:spacing w:after="0" w:line="240" w:lineRule="auto"/>
                                  <w:ind w:left="1420" w:right="1421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291F25" w:rsidRPr="00D45891" w:rsidRDefault="00291F25" w:rsidP="00291F25">
                                <w:pPr>
                                  <w:widowControl w:val="0"/>
                                  <w:autoSpaceDE w:val="0"/>
                                  <w:autoSpaceDN w:val="0"/>
                                  <w:adjustRightInd w:val="0"/>
                                  <w:spacing w:after="0" w:line="240" w:lineRule="auto"/>
                                  <w:ind w:left="1420" w:right="1421"/>
                                  <w:jc w:val="center"/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</w:pPr>
                                <w:r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GUIA </w:t>
                                </w:r>
                                <w:r w:rsidR="00A276FB"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DE A</w:t>
                                </w:r>
                                <w:r w:rsidR="00A276FB"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36"/>
                                    <w:szCs w:val="36"/>
                                  </w:rPr>
                                  <w:t>R</w:t>
                                </w:r>
                                <w:r w:rsidR="00A276FB"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>CHI</w:t>
                                </w:r>
                                <w:r w:rsidR="00A276FB"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36"/>
                                    <w:szCs w:val="36"/>
                                  </w:rPr>
                                  <w:t>V</w:t>
                                </w:r>
                                <w:r w:rsidR="00A276FB"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O </w:t>
                                </w:r>
                                <w:r w:rsidRPr="00D45891">
                                  <w:rPr>
                                    <w:rFonts w:ascii="Arial" w:hAnsi="Arial" w:cs="Arial"/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INSTITUCIONAL </w:t>
                                </w:r>
                              </w:p>
                              <w:p w:rsidR="002A2E02" w:rsidRDefault="002A2E02" w:rsidP="002A2E02">
                                <w:pPr>
                                  <w:pStyle w:val="Subttulo"/>
                                  <w:jc w:val="center"/>
                                </w:pPr>
                              </w:p>
                            </w:txbxContent>
                          </v:textbox>
                          <w10:wrap type="through"/>
                        </v:shape>
                      </w:pict>
                    </mc:Fallback>
                  </mc:AlternateContent>
                </w:r>
              </w:p>
              <w:p w:rsidR="00AD25E7" w:rsidRPr="00B733BC" w:rsidRDefault="00AD25E7" w:rsidP="00AD25E7">
                <w:pPr>
                  <w:rPr>
                    <w:rFonts w:ascii="Arial" w:eastAsiaTheme="majorEastAsia" w:hAnsi="Arial" w:cs="Arial"/>
                  </w:rPr>
                </w:pPr>
              </w:p>
              <w:p w:rsidR="00AD25E7" w:rsidRPr="00B733BC" w:rsidRDefault="00AD25E7" w:rsidP="00AD25E7">
                <w:pPr>
                  <w:rPr>
                    <w:rFonts w:ascii="Arial" w:eastAsiaTheme="majorEastAsia" w:hAnsi="Arial" w:cs="Arial"/>
                  </w:rPr>
                </w:pPr>
              </w:p>
              <w:p w:rsidR="00AD25E7" w:rsidRPr="00B733BC" w:rsidRDefault="00AD25E7" w:rsidP="00AD25E7">
                <w:pPr>
                  <w:rPr>
                    <w:rFonts w:ascii="Arial" w:eastAsiaTheme="majorEastAsia" w:hAnsi="Arial" w:cs="Arial"/>
                  </w:rPr>
                </w:pPr>
              </w:p>
              <w:p w:rsidR="00AD25E7" w:rsidRPr="00B733BC" w:rsidRDefault="00AD25E7" w:rsidP="00AD25E7">
                <w:pPr>
                  <w:rPr>
                    <w:rFonts w:ascii="Arial" w:eastAsiaTheme="majorEastAsia" w:hAnsi="Arial" w:cs="Arial"/>
                  </w:rPr>
                </w:pPr>
              </w:p>
              <w:p w:rsidR="00AD25E7" w:rsidRPr="00B733BC" w:rsidRDefault="00AD25E7" w:rsidP="00AD25E7">
                <w:pPr>
                  <w:rPr>
                    <w:rFonts w:ascii="Arial" w:eastAsiaTheme="majorEastAsia" w:hAnsi="Arial" w:cs="Arial"/>
                  </w:rPr>
                </w:pPr>
              </w:p>
            </w:tc>
          </w:tr>
          <w:tr w:rsidR="002A2E02" w:rsidRPr="00B733BC" w:rsidTr="00665850">
            <w:trPr>
              <w:trHeight w:val="172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tcBorders>
                  <w:top w:val="threeDEngrave" w:sz="24" w:space="0" w:color="5E52C7" w:themeColor="accent3" w:themeTint="99"/>
                  <w:bottom w:val="threeDEmboss" w:sz="24" w:space="0" w:color="5E52C7" w:themeColor="accent3" w:themeTint="99"/>
                </w:tcBorders>
                <w:shd w:val="clear" w:color="auto" w:fill="948CDA" w:themeFill="accent3" w:themeFillTint="66"/>
                <w:vAlign w:val="center"/>
              </w:tcPr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jc w:val="center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jc w:val="center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jc w:val="center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jc w:val="center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jc w:val="center"/>
                  <w:rPr>
                    <w:rFonts w:ascii="Arial" w:hAnsi="Arial" w:cs="Arial"/>
                    <w:b w:val="0"/>
                    <w:bCs w:val="0"/>
                  </w:rPr>
                </w:pPr>
                <w:r w:rsidRPr="00B733BC">
                  <w:rPr>
                    <w:rFonts w:ascii="Arial" w:eastAsiaTheme="majorEastAsia" w:hAnsi="Arial" w:cs="Arial"/>
                    <w:noProof/>
                    <w:color w:val="F3642C" w:themeColor="text2"/>
                    <w:spacing w:val="5"/>
                    <w:kern w:val="28"/>
                    <w:lang w:val="es-SV" w:eastAsia="es-SV"/>
                  </w:rPr>
                  <mc:AlternateContent>
                    <mc:Choice Requires="wps">
                      <w:drawing>
                        <wp:anchor distT="0" distB="0" distL="114300" distR="114300" simplePos="0" relativeHeight="251677696" behindDoc="0" locked="0" layoutInCell="1" allowOverlap="1" wp14:anchorId="051EE868" wp14:editId="0DC68100">
                          <wp:simplePos x="0" y="0"/>
                          <wp:positionH relativeFrom="column">
                            <wp:posOffset>673100</wp:posOffset>
                          </wp:positionH>
                          <wp:positionV relativeFrom="paragraph">
                            <wp:posOffset>-307340</wp:posOffset>
                          </wp:positionV>
                          <wp:extent cx="6306820" cy="560705"/>
                          <wp:effectExtent l="0" t="0" r="0" b="0"/>
                          <wp:wrapSquare wrapText="bothSides"/>
                          <wp:docPr id="26" name="Cuadro de texto 26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6306820" cy="560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291F25" w:rsidRPr="00D05DB7" w:rsidRDefault="00291F25" w:rsidP="00802E61">
                                      <w:pPr>
                                        <w:widowControl w:val="0"/>
                                        <w:shd w:val="clear" w:color="auto" w:fill="948CDA" w:themeFill="accent3" w:themeFillTint="66"/>
                                        <w:autoSpaceDE w:val="0"/>
                                        <w:autoSpaceDN w:val="0"/>
                                        <w:adjustRightInd w:val="0"/>
                                        <w:spacing w:after="0" w:line="322" w:lineRule="exact"/>
                                        <w:ind w:left="104" w:right="107"/>
                                        <w:jc w:val="center"/>
                                        <w:rPr>
                                          <w:rFonts w:ascii="Arial" w:hAnsi="Arial" w:cs="Arial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“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SEG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Ú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LA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 xml:space="preserve"> 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O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RM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 xml:space="preserve"> 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INTE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R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NAC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O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NA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L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P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R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ES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C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R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PC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ÓN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E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ST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T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UCI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O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ES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Q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U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E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C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U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STO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N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F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O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ND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OS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E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R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C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H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V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O”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S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D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>I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1"/>
                                          <w:sz w:val="28"/>
                                          <w:szCs w:val="28"/>
                                        </w:rPr>
                                        <w:t>A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H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-2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–</w:t>
                                      </w:r>
                                      <w:r w:rsidRPr="00D05DB7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spacing w:val="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</w:p>
                                    <w:p w:rsidR="005D120C" w:rsidRPr="005D120C" w:rsidRDefault="005D120C" w:rsidP="005D120C">
                                      <w:pPr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id="Cuadro de texto 26" o:spid="_x0000_s1027" type="#_x0000_t202" style="position:absolute;left:0;text-align:left;margin-left:53pt;margin-top:-24.2pt;width:496.6pt;height:44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" filled="f" stroked="f">
                          <v:textbox>
                            <w:txbxContent>
                              <w:p w:rsidR="00291F25" w:rsidRPr="00D05DB7" w:rsidRDefault="00291F25" w:rsidP="00802E61">
                                <w:pPr>
                                  <w:widowControl w:val="0"/>
                                  <w:shd w:val="clear" w:color="auto" w:fill="948CDA" w:themeFill="accent3" w:themeFillTint="66"/>
                                  <w:autoSpaceDE w:val="0"/>
                                  <w:autoSpaceDN w:val="0"/>
                                  <w:adjustRightInd w:val="0"/>
                                  <w:spacing w:after="0" w:line="322" w:lineRule="exact"/>
                                  <w:ind w:left="104" w:right="107"/>
                                  <w:jc w:val="center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“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SEG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Ú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LA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 xml:space="preserve"> 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O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RM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INTE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R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NAC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O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NA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L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P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R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ES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R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PC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ÓN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E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ST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T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UCI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O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ES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Q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U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E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U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STO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N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F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O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ND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OS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E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R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H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V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O”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S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D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>I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1"/>
                                    <w:sz w:val="28"/>
                                    <w:szCs w:val="28"/>
                                  </w:rPr>
                                  <w:t>A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H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-2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–</w:t>
                                </w:r>
                                <w:r w:rsidRPr="00D05DB7">
                                  <w:rPr>
                                    <w:rFonts w:ascii="Arial" w:hAnsi="Arial" w:cs="Arial"/>
                                    <w:b/>
                                    <w:bCs/>
                                    <w:spacing w:val="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5D120C" w:rsidRPr="005D120C" w:rsidRDefault="005D120C" w:rsidP="005D120C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  <w:p w:rsidR="00457272" w:rsidRPr="00B733BC" w:rsidRDefault="0045727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457272" w:rsidRPr="00B733BC" w:rsidRDefault="00457272" w:rsidP="00665850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rPr>
                    <w:rFonts w:ascii="Arial" w:hAnsi="Arial" w:cs="Arial"/>
                    <w:b w:val="0"/>
                    <w:bCs w:val="0"/>
                  </w:rPr>
                </w:pPr>
              </w:p>
              <w:p w:rsidR="002A2E02" w:rsidRPr="00B733BC" w:rsidRDefault="002A2E02" w:rsidP="00457272">
                <w:pPr>
                  <w:widowControl w:val="0"/>
                  <w:autoSpaceDE w:val="0"/>
                  <w:autoSpaceDN w:val="0"/>
                  <w:adjustRightInd w:val="0"/>
                  <w:spacing w:line="200" w:lineRule="exact"/>
                  <w:rPr>
                    <w:rFonts w:ascii="Arial" w:eastAsiaTheme="majorEastAsia" w:hAnsi="Arial" w:cs="Arial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</w:p>
            </w:tc>
          </w:tr>
          <w:tr w:rsidR="005D120C" w:rsidRPr="00B733BC" w:rsidTr="00665850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268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2256" w:type="dxa"/>
                <w:tcBorders>
                  <w:top w:val="threeDEmboss" w:sz="24" w:space="0" w:color="5E52C7" w:themeColor="accent3" w:themeTint="99"/>
                </w:tcBorders>
                <w:shd w:val="clear" w:color="auto" w:fill="auto"/>
                <w:vAlign w:val="bottom"/>
              </w:tcPr>
              <w:p w:rsidR="00AD25E7" w:rsidRPr="00B733BC" w:rsidRDefault="00AD25E7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0" w14:dir="0" w14:sx="100000" w14:sy="100000" w14:kx="0" w14:ky="0" w14:algn="tl">
                      <w14:srgbClr w14:val="000000"/>
                    </w14:shadow>
                    <w14:textOutline w14:w="8890" w14:cap="flat" w14:cmpd="sng" w14:algn="ctr">
                      <w14:solidFill>
                        <w14:srgbClr w14:val="FFFFFF"/>
                      </w14:solidFill>
                      <w14:prstDash w14:val="solid"/>
                      <w14:miter w14:lim="0"/>
                    </w14:textOutline>
                    <w14:ligatures w14:val="standardContextual"/>
                    <w14:cntxtAlts/>
                  </w:rPr>
                </w:pPr>
              </w:p>
              <w:p w:rsidR="00AD25E7" w:rsidRPr="00B733BC" w:rsidRDefault="00457272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38100" w14:dir="5400000" w14:sx="100000" w14:sy="100000" w14:kx="0" w14:ky="0" w14:algn="t">
                      <w14:srgbClr w14:val="000000">
                        <w14:alpha w14:val="60000"/>
                      </w14:srgbClr>
                    </w14:shadow>
                    <w14:textOutline w14:w="8890" w14:cap="flat" w14:cmpd="sng" w14:algn="ctr">
                      <w14:solidFill>
                        <w14:schemeClr w14:val="accent1">
                          <w14:tint w14:val="3000"/>
                        </w14:schemeClr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63000"/>
                              <w14:sat w14:val="105000"/>
                            </w14:schemeClr>
                          </w14:gs>
                          <w14:gs w14:pos="90000">
                            <w14:schemeClr w14:val="accent1">
                              <w14:shade w14:val="50000"/>
                              <w14:satMod w14:val="10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</w:pPr>
                <w:r w:rsidRPr="00665850">
                  <w:rPr>
                    <w:rFonts w:ascii="Arial" w:eastAsiaTheme="majorEastAsia" w:hAnsi="Arial" w:cs="Arial"/>
                    <w:spacing w:val="60"/>
                    <w:kern w:val="28"/>
                    <w:sz w:val="24"/>
                    <w14:glow w14:rad="45504">
                      <w14:schemeClr w14:val="accent1">
                        <w14:alpha w14:val="65000"/>
                        <w14:satMod w14:val="220000"/>
                      </w14:schemeClr>
                    </w14:glow>
                    <w14:shadow w14:blurRad="60007" w14:dist="0" w14:dir="1500000" w14:sx="100000" w14:sy="-30000" w14:kx="800400" w14:ky="0" w14:algn="bl">
                      <w14:srgbClr w14:val="000000">
                        <w14:alpha w14:val="80000"/>
                      </w14:srgbClr>
                    </w14:shadow>
                    <w14:textOutline w14:w="5715" w14:cap="flat" w14:cmpd="sng" w14:algn="ctr">
                      <w14:solidFill>
                        <w14:schemeClr w14:val="accent1">
                          <w14:tint w14:val="10000"/>
                        </w14:schemeClr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83000"/>
                              <w14:shade w14:val="100000"/>
                              <w14:satMod w14:val="200000"/>
                            </w14:schemeClr>
                          </w14:gs>
                          <w14:gs w14:pos="75000">
                            <w14:schemeClr w14:val="accent1">
                              <w14:tint w14:val="100000"/>
                              <w14:shade w14:val="50000"/>
                              <w14:satMod w14:val="15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  <w:t>UGDA</w:t>
                </w:r>
                <w:r w:rsidRPr="00B733BC">
                  <w:rPr>
                    <w:rFonts w:ascii="Arial" w:eastAsiaTheme="majorEastAsia" w:hAnsi="Arial" w:cs="Arial"/>
                    <w:kern w:val="28"/>
                    <w14:shadow w14:blurRad="50800" w14:dist="38100" w14:dir="5400000" w14:sx="100000" w14:sy="100000" w14:kx="0" w14:ky="0" w14:algn="t">
                      <w14:srgbClr w14:val="000000">
                        <w14:alpha w14:val="60000"/>
                      </w14:srgbClr>
                    </w14:shadow>
                    <w14:textOutline w14:w="8890" w14:cap="flat" w14:cmpd="sng" w14:algn="ctr">
                      <w14:solidFill>
                        <w14:schemeClr w14:val="accent1">
                          <w14:tint w14:val="3000"/>
                        </w14:schemeClr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63000"/>
                              <w14:sat w14:val="105000"/>
                            </w14:schemeClr>
                          </w14:gs>
                          <w14:gs w14:pos="90000">
                            <w14:schemeClr w14:val="accent1">
                              <w14:shade w14:val="50000"/>
                              <w14:satMod w14:val="10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  <w:t xml:space="preserve"> </w:t>
                </w:r>
              </w:p>
              <w:p w:rsidR="00457272" w:rsidRPr="00B733BC" w:rsidRDefault="00457272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38100" w14:dir="5400000" w14:sx="100000" w14:sy="100000" w14:kx="0" w14:ky="0" w14:algn="t">
                      <w14:srgbClr w14:val="000000">
                        <w14:alpha w14:val="60000"/>
                      </w14:srgbClr>
                    </w14:shadow>
                    <w14:textOutline w14:w="8890" w14:cap="flat" w14:cmpd="sng" w14:algn="ctr">
                      <w14:solidFill>
                        <w14:schemeClr w14:val="accent1">
                          <w14:tint w14:val="3000"/>
                        </w14:schemeClr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63000"/>
                              <w14:sat w14:val="105000"/>
                            </w14:schemeClr>
                          </w14:gs>
                          <w14:gs w14:pos="90000">
                            <w14:schemeClr w14:val="accent1">
                              <w14:shade w14:val="50000"/>
                              <w14:satMod w14:val="10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</w:pPr>
              </w:p>
              <w:p w:rsidR="00457272" w:rsidRPr="00B733BC" w:rsidRDefault="00716694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38100" w14:dir="5400000" w14:sx="100000" w14:sy="100000" w14:kx="0" w14:ky="0" w14:algn="t">
                      <w14:srgbClr w14:val="000000">
                        <w14:alpha w14:val="60000"/>
                      </w14:srgbClr>
                    </w14:shadow>
                    <w14:textOutline w14:w="8890" w14:cap="flat" w14:cmpd="sng" w14:algn="ctr">
                      <w14:solidFill>
                        <w14:schemeClr w14:val="accent1">
                          <w14:tint w14:val="3000"/>
                        </w14:schemeClr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63000"/>
                              <w14:sat w14:val="105000"/>
                            </w14:schemeClr>
                          </w14:gs>
                          <w14:gs w14:pos="90000">
                            <w14:schemeClr w14:val="accent1">
                              <w14:shade w14:val="50000"/>
                              <w14:satMod w14:val="10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</w:pPr>
                <w:r w:rsidRPr="00B733BC">
                  <w:rPr>
                    <w:rFonts w:ascii="Arial" w:hAnsi="Arial" w:cs="Arial"/>
                    <w:caps/>
                    <w:noProof/>
                    <w:color w:val="904DC5" w:themeColor="accent1" w:themeTint="99"/>
                    <w:lang w:val="es-SV" w:eastAsia="es-SV"/>
                    <w14:reflection w14:blurRad="12700" w14:stA="28000" w14:stPos="0" w14:endA="0" w14:endPos="45000" w14:dist="1003" w14:dir="5400000" w14:fadeDir="5400000" w14:sx="100000" w14:sy="-100000" w14:kx="0" w14:ky="0" w14:algn="bl"/>
                    <w14:textOutline w14:w="4495" w14:cap="flat" w14:cmpd="sng" w14:algn="ctr">
                      <w14:solidFill>
                        <w14:schemeClr w14:val="accent4">
                          <w14:shade w14:val="50000"/>
                          <w14:satMod w14:val="120000"/>
                        </w14:schemeClr>
                      </w14:solidFill>
                      <w14:prstDash w14:val="solid"/>
                      <w14:round/>
                    </w14:textOutline>
                  </w:rPr>
                  <w:drawing>
                    <wp:anchor distT="0" distB="0" distL="114300" distR="114300" simplePos="0" relativeHeight="251668480" behindDoc="0" locked="0" layoutInCell="1" allowOverlap="1" wp14:anchorId="134F9EB7" wp14:editId="7088916B">
                      <wp:simplePos x="0" y="0"/>
                      <wp:positionH relativeFrom="column">
                        <wp:posOffset>6501765</wp:posOffset>
                      </wp:positionH>
                      <wp:positionV relativeFrom="paragraph">
                        <wp:posOffset>163195</wp:posOffset>
                      </wp:positionV>
                      <wp:extent cx="1437005" cy="1769745"/>
                      <wp:effectExtent l="0" t="0" r="0" b="1905"/>
                      <wp:wrapNone/>
                      <wp:docPr id="23" name="Gráfico 23" descr="hexágono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Gráfico 13" descr="hexágono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9">
                                        <a14:imgEffect>
                                          <a14:artisticTexturizer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37005" cy="17697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softEdge rad="112500"/>
                              </a:effectLst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</w:p>
              <w:p w:rsidR="00AD25E7" w:rsidRPr="00B733BC" w:rsidRDefault="00716694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0" w14:dir="0" w14:sx="100000" w14:sy="100000" w14:kx="0" w14:ky="0" w14:algn="tl">
                      <w14:srgbClr w14:val="000000"/>
                    </w14:shadow>
                    <w14:textOutline w14:w="8890" w14:cap="flat" w14:cmpd="sng" w14:algn="ctr">
                      <w14:solidFill>
                        <w14:srgbClr w14:val="FFFFFF"/>
                      </w14:solidFill>
                      <w14:prstDash w14:val="solid"/>
                      <w14:miter w14:lim="0"/>
                    </w14:textOutline>
                    <w14:ligatures w14:val="standardContextual"/>
                    <w14:cntxtAlts/>
                  </w:rPr>
                </w:pPr>
                <w:r w:rsidRPr="00B733BC">
                  <w:rPr>
                    <w:rFonts w:ascii="Arial" w:eastAsiaTheme="majorEastAsia" w:hAnsi="Arial" w:cs="Arial"/>
                    <w:noProof/>
                    <w:color w:val="F3642C" w:themeColor="text2"/>
                    <w:spacing w:val="5"/>
                    <w:kern w:val="28"/>
                    <w:lang w:val="es-SV" w:eastAsia="es-SV"/>
                    <w14:ligatures w14:val="standardContextual"/>
                    <w14:cntxtAlts/>
                  </w:rPr>
                  <w:drawing>
                    <wp:anchor distT="0" distB="0" distL="114300" distR="114300" simplePos="0" relativeHeight="251681792" behindDoc="0" locked="0" layoutInCell="1" allowOverlap="1" wp14:anchorId="423FA5E4" wp14:editId="1ECBE496">
                      <wp:simplePos x="0" y="0"/>
                      <wp:positionH relativeFrom="column">
                        <wp:posOffset>5985510</wp:posOffset>
                      </wp:positionH>
                      <wp:positionV relativeFrom="paragraph">
                        <wp:posOffset>67310</wp:posOffset>
                      </wp:positionV>
                      <wp:extent cx="1198880" cy="1302385"/>
                      <wp:effectExtent l="114300" t="95250" r="344170" b="297815"/>
                      <wp:wrapNone/>
                      <wp:docPr id="10" name="Gráfico 14" descr="hexágono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Gráfico 14" descr="hexágono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98880" cy="13023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outerShdw blurRad="292100" dist="139700" dir="2700000" algn="tl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</w:p>
              <w:p w:rsidR="00AD25E7" w:rsidRPr="00B733BC" w:rsidRDefault="00AD25E7" w:rsidP="00804FD4">
                <w:pPr>
                  <w:jc w:val="center"/>
                  <w:rPr>
                    <w:rFonts w:ascii="Arial" w:eastAsiaTheme="majorEastAsia" w:hAnsi="Arial" w:cs="Arial"/>
                    <w:kern w:val="28"/>
                    <w14:shadow w14:blurRad="50800" w14:dist="0" w14:dir="0" w14:sx="100000" w14:sy="100000" w14:kx="0" w14:ky="0" w14:algn="tl">
                      <w14:srgbClr w14:val="000000"/>
                    </w14:shadow>
                    <w14:textOutline w14:w="8890" w14:cap="flat" w14:cmpd="sng" w14:algn="ctr">
                      <w14:solidFill>
                        <w14:srgbClr w14:val="FFFFFF"/>
                      </w14:solidFill>
                      <w14:prstDash w14:val="solid"/>
                      <w14:miter w14:lim="0"/>
                    </w14:textOutline>
                    <w14:ligatures w14:val="standardContextual"/>
                    <w14:cntxtAlts/>
                  </w:rPr>
                </w:pPr>
              </w:p>
              <w:p w:rsidR="002A2E02" w:rsidRPr="00B733BC" w:rsidRDefault="005B5D5A" w:rsidP="00804FD4">
                <w:pPr>
                  <w:jc w:val="center"/>
                  <w:rPr>
                    <w:rFonts w:ascii="Arial" w:eastAsiaTheme="majorEastAsia" w:hAnsi="Arial" w:cs="Arial"/>
                    <w:color w:val="F3642C" w:themeColor="text2"/>
                    <w:spacing w:val="5"/>
                    <w:kern w:val="28"/>
                    <w14:ligatures w14:val="standardContextual"/>
                    <w14:cntxtAlts/>
                  </w:rPr>
                </w:pPr>
                <w:r w:rsidRPr="00665850">
                  <w:rPr>
                    <w:noProof/>
                    <w:spacing w:val="60"/>
                    <w:lang w:val="es-SV" w:eastAsia="es-SV"/>
                    <w14:glow w14:rad="45504">
                      <w14:schemeClr w14:val="accent1">
                        <w14:alpha w14:val="65000"/>
                        <w14:satMod w14:val="220000"/>
                      </w14:schemeClr>
                    </w14:glow>
                    <w14:shadow w14:blurRad="60007" w14:dist="0" w14:dir="1500000" w14:sx="100000" w14:sy="-30000" w14:kx="800400" w14:ky="0" w14:algn="bl">
                      <w14:srgbClr w14:val="000000">
                        <w14:alpha w14:val="80000"/>
                      </w14:srgbClr>
                    </w14:shadow>
                    <w14:textOutline w14:w="5715" w14:cap="flat" w14:cmpd="sng" w14:algn="ctr">
                      <w14:solidFill>
                        <w14:srgbClr w14:val="000000"/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83000"/>
                              <w14:shade w14:val="100000"/>
                              <w14:satMod w14:val="200000"/>
                            </w14:schemeClr>
                          </w14:gs>
                          <w14:gs w14:pos="75000">
                            <w14:schemeClr w14:val="accent1">
                              <w14:tint w14:val="100000"/>
                              <w14:shade w14:val="50000"/>
                              <w14:satMod w14:val="15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</w:rPr>
                  <w:drawing>
                    <wp:anchor distT="0" distB="0" distL="114300" distR="114300" simplePos="0" relativeHeight="251695104" behindDoc="0" locked="0" layoutInCell="1" allowOverlap="1" wp14:anchorId="0F0D1048" wp14:editId="03366012">
                      <wp:simplePos x="0" y="0"/>
                      <wp:positionH relativeFrom="column">
                        <wp:posOffset>5988685</wp:posOffset>
                      </wp:positionH>
                      <wp:positionV relativeFrom="paragraph">
                        <wp:posOffset>295910</wp:posOffset>
                      </wp:positionV>
                      <wp:extent cx="1079500" cy="1093470"/>
                      <wp:effectExtent l="0" t="0" r="6350" b="0"/>
                      <wp:wrapNone/>
                      <wp:docPr id="22" name="Gráfico 21" descr="hexágono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Gráfico 21" descr="hexágono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duotone>
                                  <a:prstClr val="black"/>
                                  <a:schemeClr val="accent2">
                                    <a:lumMod val="50000"/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32">
                                        <a14:imgEffect>
                                          <a14:artisticPlasticWrap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79500" cy="1093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w:r>
                <w:r w:rsidR="00A276FB">
                  <w:rPr>
                    <w:rFonts w:ascii="Arial" w:eastAsiaTheme="majorEastAsia" w:hAnsi="Arial" w:cs="Arial"/>
                    <w:color w:val="904DC5" w:themeColor="accent1" w:themeTint="99"/>
                    <w:spacing w:val="60"/>
                    <w:kern w:val="28"/>
                    <w14:glow w14:rad="45504">
                      <w14:schemeClr w14:val="accent1">
                        <w14:alpha w14:val="65000"/>
                        <w14:satMod w14:val="220000"/>
                      </w14:schemeClr>
                    </w14:glow>
                    <w14:shadow w14:blurRad="60007" w14:dist="0" w14:dir="1500000" w14:sx="100000" w14:sy="-30000" w14:kx="800400" w14:ky="0" w14:algn="bl">
                      <w14:srgbClr w14:val="000000">
                        <w14:alpha w14:val="80000"/>
                      </w14:srgbClr>
                    </w14:shadow>
                    <w14:textOutline w14:w="5715" w14:cap="flat" w14:cmpd="sng" w14:algn="ctr">
                      <w14:solidFill>
                        <w14:srgbClr w14:val="000000"/>
                      </w14:solidFill>
                      <w14:prstDash w14:val="solid"/>
                      <w14:miter w14:lim="0"/>
                    </w14:textOutline>
                    <w14:textFill>
                      <w14:gradFill>
                        <w14:gsLst>
                          <w14:gs w14:pos="10000">
                            <w14:schemeClr w14:val="accent1">
                              <w14:tint w14:val="83000"/>
                              <w14:shade w14:val="100000"/>
                              <w14:satMod w14:val="200000"/>
                            </w14:schemeClr>
                          </w14:gs>
                          <w14:gs w14:pos="75000">
                            <w14:schemeClr w14:val="accent1">
                              <w14:tint w14:val="100000"/>
                              <w14:shade w14:val="50000"/>
                              <w14:satMod w14:val="15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  <w14:ligatures w14:val="standardContextual"/>
                    <w14:cntxtAlts/>
                  </w:rPr>
                  <w:t>GUATAGIAGUA 2020</w:t>
                </w:r>
                <w:bookmarkStart w:id="0" w:name="_GoBack"/>
                <w:bookmarkEnd w:id="0"/>
              </w:p>
            </w:tc>
          </w:tr>
        </w:tbl>
        <w:p w:rsidR="00172D10" w:rsidRPr="00B733BC" w:rsidRDefault="00716694">
          <w:pPr>
            <w:rPr>
              <w:rFonts w:ascii="Arial" w:eastAsiaTheme="majorEastAsia" w:hAnsi="Arial" w:cs="Arial"/>
              <w:color w:val="F3642C" w:themeColor="text2"/>
              <w:spacing w:val="5"/>
              <w:kern w:val="28"/>
              <w14:ligatures w14:val="standardContextual"/>
              <w14:cntxtAlts/>
            </w:rPr>
          </w:pPr>
          <w:r w:rsidRPr="00B733BC">
            <w:rPr>
              <w:rFonts w:ascii="Arial" w:eastAsiaTheme="majorEastAsia" w:hAnsi="Arial" w:cs="Arial"/>
              <w:noProof/>
              <w:color w:val="F3642C" w:themeColor="text2"/>
              <w:spacing w:val="5"/>
              <w:kern w:val="28"/>
              <w:lang w:val="es-SV" w:eastAsia="es-SV"/>
              <w14:ligatures w14:val="standardContextual"/>
              <w14:cntxtAlts/>
            </w:rPr>
            <w:drawing>
              <wp:anchor distT="0" distB="0" distL="114300" distR="114300" simplePos="0" relativeHeight="251682816" behindDoc="0" locked="0" layoutInCell="1" allowOverlap="1" wp14:anchorId="581031B5" wp14:editId="004FDC2E">
                <wp:simplePos x="0" y="0"/>
                <wp:positionH relativeFrom="column">
                  <wp:posOffset>6047740</wp:posOffset>
                </wp:positionH>
                <wp:positionV relativeFrom="paragraph">
                  <wp:posOffset>8753475</wp:posOffset>
                </wp:positionV>
                <wp:extent cx="930910" cy="1012190"/>
                <wp:effectExtent l="0" t="0" r="2540" b="0"/>
                <wp:wrapNone/>
                <wp:docPr id="11" name="Gráfico 16" descr="hexágon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Gráfico 16" descr="hexágono 3"/>
                        <pic:cNvPicPr>
                          <a:picLocks noChangeAspect="1"/>
                        </pic:cNvPicPr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0910" cy="1012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6420B" w:rsidRPr="00B733BC">
            <w:rPr>
              <w:rFonts w:ascii="Arial" w:hAnsi="Arial" w:cs="Arial"/>
              <w:noProof/>
              <w:lang w:val="es-SV" w:eastAsia="es-SV"/>
            </w:rPr>
            <w:drawing>
              <wp:anchor distT="0" distB="0" distL="114300" distR="114300" simplePos="0" relativeHeight="251684864" behindDoc="0" locked="0" layoutInCell="1" allowOverlap="1" wp14:anchorId="12BE78A7" wp14:editId="30274B07">
                <wp:simplePos x="0" y="0"/>
                <wp:positionH relativeFrom="column">
                  <wp:posOffset>-1099185</wp:posOffset>
                </wp:positionH>
                <wp:positionV relativeFrom="paragraph">
                  <wp:posOffset>8481695</wp:posOffset>
                </wp:positionV>
                <wp:extent cx="1612900" cy="1753870"/>
                <wp:effectExtent l="171450" t="133350" r="349250" b="322580"/>
                <wp:wrapNone/>
                <wp:docPr id="12" name="Gráfico 13" descr="hexágon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áfico 13" descr="hexágono 1"/>
                        <pic:cNvPicPr>
                          <a:picLocks noChangeAspect="1"/>
                        </pic:cNvPicPr>
                      </pic:nvPicPr>
                      <pic:blipFill>
                        <a:blip r:embed="rId34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5">
                                  <a14:imgEffect>
                                    <a14:artisticCement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2900" cy="17538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45891" w:rsidRPr="00B733BC">
            <w:rPr>
              <w:rFonts w:ascii="Arial" w:hAnsi="Arial" w:cs="Arial"/>
              <w:noProof/>
              <w:lang w:val="es-SV" w:eastAsia="es-SV"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6E7621C4" wp14:editId="44FA4088">
                    <wp:simplePos x="0" y="0"/>
                    <wp:positionH relativeFrom="column">
                      <wp:posOffset>-930536</wp:posOffset>
                    </wp:positionH>
                    <wp:positionV relativeFrom="paragraph">
                      <wp:posOffset>7944709</wp:posOffset>
                    </wp:positionV>
                    <wp:extent cx="2236847" cy="2162378"/>
                    <wp:effectExtent l="0" t="0" r="0" b="9525"/>
                    <wp:wrapNone/>
                    <wp:docPr id="28" name="Grupo 28" descr="Formas hexagonal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36847" cy="2162378"/>
                              <a:chOff x="352362" y="790896"/>
                              <a:chExt cx="2609593" cy="2882979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Gráfico 19" descr="hexágono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2362" y="790896"/>
                                <a:ext cx="2194653" cy="25371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Gráfico 20" descr="hexágono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96496" y="1979703"/>
                                <a:ext cx="1465459" cy="169417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Gráfico 21" descr="hexágono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50519" y="920050"/>
                                <a:ext cx="1583055" cy="183260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28" o:spid="_x0000_s1026" alt="Descripción: Formas hexagonales" style="position:absolute;margin-left:-73.25pt;margin-top:625.55pt;width:176.15pt;height:170.25pt;z-index:251666432;mso-width-relative:margin;mso-height-relative:margin" coordorigin="3523,7908" coordsize="26095,28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">
                    <v:shape id="Gráfico 19" o:spid="_x0000_s1027" type="#_x0000_t75" alt="hexágono 2" style="position:absolute;left:3523;top:7908;width:21947;height:25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VXH3DAAAA2wAAAA8AAABkcnMvZG93bnJldi54bWxET01rwkAQvRf8D8sIvYjZtIe0pq6igiWX&#10;HpKKvQ7ZMUmbnU2zW03+fVcQvM3jfc5yPZhWnKl3jWUFT1EMgri0uuFKweFzP38F4TyyxtYyKRjJ&#10;wXo1eVhiqu2FczoXvhIhhF2KCmrvu1RKV9Zk0EW2Iw7cyfYGfYB9JXWPlxBuWvkcx4k02HBoqLGj&#10;XU3lT/FnFOyPWfH9myfb8TR7yXH3YWZf/K7U43TYvIHwNPi7+ObOdJi/gOsv4QC5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BVcfcMAAADbAAAADwAAAAAAAAAAAAAAAACf&#10;AgAAZHJzL2Rvd25yZXYueG1sUEsFBgAAAAAEAAQA9wAAAI8DAAAAAA==&#10;">
                      <v:imagedata r:id="rId39" o:title="hexágono 2"/>
                      <v:path arrowok="t"/>
                    </v:shape>
                    <v:shape id="Gráfico 20" o:spid="_x0000_s1028" type="#_x0000_t75" alt="hexágono 3" style="position:absolute;left:14964;top:19797;width:14655;height:16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rcvC+AAAA2wAAAA8AAABkcnMvZG93bnJldi54bWxET0tqwzAQ3Rd6BzGB7mo5XjjFtRJCIGDo&#10;qm4OMFhTy1gaGUt11J6+WhS6fLx/e0rOio3WMHlWsC9KEMSD1xOPCm4f1+cXECEia7SeScE3BTgd&#10;Hx9abLS/8zttfRxFDuHQoAIT49JIGQZDDkPhF+LMffrVYcxwHaVe8Z7DnZVVWdbS4cS5weBCF0PD&#10;3H85Bekn8VY7a9+2Q3k11dyNffRKPe3S+RVEpBT/xX/uTiuo8vr8Jf8Aefw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QrcvC+AAAA2wAAAA8AAAAAAAAAAAAAAAAAnwIAAGRy&#10;cy9kb3ducmV2LnhtbFBLBQYAAAAABAAEAPcAAACKAwAAAAA=&#10;">
                      <v:imagedata r:id="rId40" o:title="hexágono 3"/>
                      <v:path arrowok="t"/>
                    </v:shape>
                    <v:shape id="Gráfico 21" o:spid="_x0000_s1029" type="#_x0000_t75" alt="hexágono 4" style="position:absolute;left:11505;top:9200;width:15830;height:18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tUXBAAAA2wAAAA8AAABkcnMvZG93bnJldi54bWxEj0GLwjAUhO+C/yE8wYtoqiyyVKNIQajH&#10;VS97ezTPpti8lCTW6q/fLCzscZj5ZpjtfrCt6MmHxrGC5SIDQVw53XCt4Ho5zj9BhIissXVMCl4U&#10;YL8bj7aYa/fkL+rPsRaphEOOCkyMXS5lqAxZDAvXESfv5rzFmKSvpfb4TOW2lassW0uLDacFgx0V&#10;hqr7+WEVrL7Xx7KYuffhw7RlKItb70+9UtPJcNiAiDTE//AfXerELeH3S/oBcvc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tOtUXBAAAA2wAAAA8AAAAAAAAAAAAAAAAAnwIA&#10;AGRycy9kb3ducmV2LnhtbFBLBQYAAAAABAAEAPcAAACNAwAAAAA=&#10;">
                      <v:imagedata r:id="rId41" o:title="hexágono 4"/>
                      <v:path arrowok="t"/>
                    </v:shape>
                  </v:group>
                </w:pict>
              </mc:Fallback>
            </mc:AlternateContent>
          </w:r>
          <w:r w:rsidR="00506A86" w:rsidRPr="00B733BC">
            <w:rPr>
              <w:rFonts w:ascii="Arial" w:hAnsi="Arial" w:cs="Arial"/>
              <w:noProof/>
              <w:lang w:val="es-SV" w:eastAsia="es-SV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F8A83A3" wp14:editId="0FE8E314">
                    <wp:simplePos x="0" y="0"/>
                    <wp:positionH relativeFrom="column">
                      <wp:posOffset>844062</wp:posOffset>
                    </wp:positionH>
                    <wp:positionV relativeFrom="paragraph">
                      <wp:posOffset>1426580</wp:posOffset>
                    </wp:positionV>
                    <wp:extent cx="4838700" cy="70338"/>
                    <wp:effectExtent l="57150" t="19050" r="38100" b="101600"/>
                    <wp:wrapNone/>
                    <wp:docPr id="18" name="Rectángulo 18" title="Líne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838700" cy="70338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 cmpd="thickThin">
                              <a:noFill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18" o:spid="_x0000_s1026" alt="Título: Línea" style="position:absolute;margin-left:66.45pt;margin-top:112.35pt;width:381pt;height:5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" fillcolor="#f3642c [3215]" stroked="f" strokeweight="2.25pt">
                    <v:stroke linestyle="thickThin"/>
                    <v:shadow on="t" color="black" opacity="26214f" origin=",-.5" offset="0,3pt"/>
                  </v:rect>
                </w:pict>
              </mc:Fallback>
            </mc:AlternateContent>
          </w:r>
          <w:r w:rsidR="0056017F" w:rsidRPr="00B733BC">
            <w:rPr>
              <w:rFonts w:ascii="Arial" w:eastAsia="Times New Roman" w:hAnsi="Arial" w:cs="Arial"/>
              <w:b/>
              <w:bCs/>
              <w:noProof/>
              <w:color w:val="0000FF"/>
              <w:lang w:val="es-SV" w:eastAsia="es-SV"/>
            </w:rPr>
            <w:drawing>
              <wp:anchor distT="0" distB="0" distL="114300" distR="114300" simplePos="0" relativeHeight="251676672" behindDoc="1" locked="0" layoutInCell="1" allowOverlap="1" wp14:anchorId="745C2817" wp14:editId="0E7AF28B">
                <wp:simplePos x="0" y="0"/>
                <wp:positionH relativeFrom="column">
                  <wp:posOffset>1523343</wp:posOffset>
                </wp:positionH>
                <wp:positionV relativeFrom="paragraph">
                  <wp:posOffset>1741170</wp:posOffset>
                </wp:positionV>
                <wp:extent cx="3456749" cy="2883490"/>
                <wp:effectExtent l="209550" t="209550" r="201295" b="203200"/>
                <wp:wrapNone/>
                <wp:docPr id="8" name="Imagen 8" descr="Descripción: Copia de ESCUDO GUATAJIAGU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3" descr="Descripción: Copia de ESCUDO GUATAJIAGU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56749" cy="28834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1F25" w:rsidRPr="00B733BC">
            <w:rPr>
              <w:rFonts w:ascii="Arial" w:hAnsi="Arial" w:cs="Arial"/>
              <w:noProof/>
              <w:lang w:val="es-SV" w:eastAsia="es-SV"/>
            </w:rPr>
            <mc:AlternateContent>
              <mc:Choice Requires="wpg">
                <w:drawing>
                  <wp:anchor distT="0" distB="0" distL="114300" distR="114300" simplePos="0" relativeHeight="251671552" behindDoc="0" locked="0" layoutInCell="1" allowOverlap="1" wp14:anchorId="1DB77F76" wp14:editId="23A197DA">
                    <wp:simplePos x="0" y="0"/>
                    <wp:positionH relativeFrom="column">
                      <wp:posOffset>-1664970</wp:posOffset>
                    </wp:positionH>
                    <wp:positionV relativeFrom="paragraph">
                      <wp:posOffset>2228850</wp:posOffset>
                    </wp:positionV>
                    <wp:extent cx="2415540" cy="2486025"/>
                    <wp:effectExtent l="19050" t="76200" r="118110" b="2486025"/>
                    <wp:wrapNone/>
                    <wp:docPr id="2" name="Grupo 27" descr="Formas hexagonales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415540" cy="2486025"/>
                              <a:chOff x="0" y="0"/>
                              <a:chExt cx="4363142" cy="4778829"/>
                            </a:xfrm>
                            <a:effectLst>
                              <a:reflection blurRad="6350" stA="50000" endA="295" endPos="92000" dist="101600" dir="5400000" sy="-100000" algn="bl" rotWithShape="0"/>
                            </a:effectLst>
                          </wpg:grpSpPr>
                          <pic:pic xmlns:pic="http://schemas.openxmlformats.org/drawingml/2006/picture">
                            <pic:nvPicPr>
                              <pic:cNvPr id="3" name="Gráfico 13" descr="hexágono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31272" y="0"/>
                                <a:ext cx="3531870" cy="40881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  <a:reflection blurRad="6350" stA="52000" endA="300" endPos="35000" dir="5400000" sy="-100000" algn="bl" rotWithShape="0"/>
                                <a:softEdge rad="112500"/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Gráfico 14" descr="hexágono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0633" y="1080655"/>
                                <a:ext cx="2771775" cy="320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Gráfico 15" descr="hexágono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256312"/>
                                <a:ext cx="1583055" cy="1832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Gráfico 16" descr="hexágono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vg="http://schemas.microsoft.com/office/drawing/2016/SVG/main" xmlns:arto="http://schemas.microsoft.com/office/word/2006/arto" r:embed="rId17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0062" y="2873829"/>
                                <a:ext cx="1647825" cy="1905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upo 27" o:spid="_x0000_s1026" alt="Descripción: Formas hexagonales" style="position:absolute;margin-left:-131.1pt;margin-top:175.5pt;width:190.2pt;height:195.75pt;z-index:251671552;mso-width-relative:margin;mso-height-relative:margin" coordsize="43631,47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">
                    <v:shape id="Gráfico 13" o:spid="_x0000_s1027" type="#_x0000_t75" alt="hexágono 1" style="position:absolute;left:8312;width:35319;height:40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4gYzFAAAA2gAAAA8AAABkcnMvZG93bnJldi54bWxEj0FrwkAUhO+F/oflFbyIbqqlSHSV0lpa&#10;EA+NQnJ8ZJ9JMPs27K4a/fXdgtDjMDPfMItVb1pxJucbywqexwkI4tLqhisF+93naAbCB2SNrWVS&#10;cCUPq+XjwwJTbS/8Q+csVCJC2KeooA6hS6X0ZU0G/dh2xNE7WGcwROkqqR1eIty0cpIkr9Jgw3Gh&#10;xo7eayqP2ckoOO1zbze3xL0UH5vhdl1MKZ98KTV46t/mIAL14T98b39rBVP4uxJvgF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+IGMxQAAANoAAAAPAAAAAAAAAAAAAAAA&#10;AJ8CAABkcnMvZG93bnJldi54bWxQSwUGAAAAAAQABAD3AAAAkQMAAAAA&#10;">
                      <v:imagedata r:id="rId47" o:title="hexágono 1"/>
                      <v:path arrowok="t"/>
                    </v:shape>
                    <v:shape id="Gráfico 14" o:spid="_x0000_s1028" type="#_x0000_t75" alt="hexágono 2" style="position:absolute;left:3206;top:10806;width:27718;height:320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QjRPEAAAA2gAAAA8AAABkcnMvZG93bnJldi54bWxEj1trwkAUhN8F/8NyCn0zm0qVmrqKWuqt&#10;IHh56dtp9jQJZs+G7Krx37uC4OMwM98ww3FjSnGm2hWWFbxFMQji1OqCMwWH/XfnA4TzyBpLy6Tg&#10;Sg7Go3ZriIm2F97SeeczESDsElSQe18lUro0J4MushVx8P5tbdAHWWdS13gJcFPKbhz3pcGCw0KO&#10;Fc1ySo+7k1Gwctj9+5rNf9bTvfa97Le/WQxQqdeXZvIJwlPjn+FHe6kVvMP9SrgBcnQ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QjRPEAAAA2gAAAA8AAAAAAAAAAAAAAAAA&#10;nwIAAGRycy9kb3ducmV2LnhtbFBLBQYAAAAABAAEAPcAAACQAwAAAAA=&#10;">
                      <v:imagedata r:id="rId48" o:title="hexágono 2"/>
                      <v:path arrowok="t"/>
                    </v:shape>
                    <v:shape id="Gráfico 15" o:spid="_x0000_s1029" type="#_x0000_t75" alt="hexágono 4" style="position:absolute;top:22563;width:15830;height:18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UEvfCAAAA2gAAAA8AAABkcnMvZG93bnJldi54bWxEj92KwjAUhO8F3yGcBW9EE2UV6Rql+AN7&#10;4YVVH+Bsc7YtNieliVrf3iwseDnMzDfMct3ZWtyp9ZVjDZOxAkGcO1NxoeFy3o8WIHxANlg7Jg1P&#10;8rBe9XtLTIx7cEb3UyhEhLBPUEMZQpNI6fOSLPqxa4ij9+taiyHKtpCmxUeE21pOlZpLixXHhRIb&#10;2pSUX083q0Gl2/0OZyEb/nwe0oM8HxVdC60HH136BSJQF97h//a30TCDvyvxBsjV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lBL3wgAAANoAAAAPAAAAAAAAAAAAAAAAAJ8C&#10;AABkcnMvZG93bnJldi54bWxQSwUGAAAAAAQABAD3AAAAjgMAAAAA&#10;">
                      <v:imagedata r:id="rId49" o:title="hexágono 4"/>
                      <v:path arrowok="t"/>
                    </v:shape>
                    <v:shape id="Gráfico 16" o:spid="_x0000_s1030" type="#_x0000_t75" alt="hexágono 3" style="position:absolute;left:22800;top:28738;width:16478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8S83DAAAA2gAAAA8AAABkcnMvZG93bnJldi54bWxEj81qwzAQhO+FvIPYQG+NHAdCcaKEEAiU&#10;5lT/0B4Xa2M7tlbGUmz37atCocdhZr5h9sfZdGKkwTWWFaxXEQji0uqGKwV5dnl5BeE8ssbOMin4&#10;JgfHw+Jpj4m2E3/QmPpKBAi7BBXU3veJlK6syaBb2Z44eDc7GPRBDpXUA04BbjoZR9FWGmw4LNTY&#10;07mmsk0fRsH1kcb9+HXPN+w+s3dTFNO9LZR6Xs6nHQhPs/8P/7XftIIt/F4JN0Ae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bxLzcMAAADaAAAADwAAAAAAAAAAAAAAAACf&#10;AgAAZHJzL2Rvd25yZXYueG1sUEsFBgAAAAAEAAQA9wAAAI8DAAAAAA==&#10;">
                      <v:imagedata r:id="rId50" o:title="hexágono 3"/>
                      <v:path arrowok="t"/>
                    </v:shape>
                  </v:group>
                </w:pict>
              </mc:Fallback>
            </mc:AlternateContent>
          </w:r>
          <w:r w:rsidR="00291F25" w:rsidRPr="00B733BC">
            <w:rPr>
              <w:rFonts w:ascii="Arial" w:eastAsiaTheme="majorEastAsia" w:hAnsi="Arial" w:cs="Arial"/>
              <w:noProof/>
              <w:color w:val="F3642C" w:themeColor="text2"/>
              <w:spacing w:val="5"/>
              <w:kern w:val="28"/>
              <w:lang w:val="es-SV" w:eastAsia="es-SV"/>
            </w:rPr>
            <mc:AlternateContent>
              <mc:Choice Requires="wps">
                <w:drawing>
                  <wp:anchor distT="0" distB="0" distL="114300" distR="114300" simplePos="0" relativeHeight="251669504" behindDoc="1" locked="0" layoutInCell="1" allowOverlap="1" wp14:anchorId="094B52B3" wp14:editId="29B061F7">
                    <wp:simplePos x="0" y="0"/>
                    <wp:positionH relativeFrom="column">
                      <wp:posOffset>-158750</wp:posOffset>
                    </wp:positionH>
                    <wp:positionV relativeFrom="paragraph">
                      <wp:posOffset>428625</wp:posOffset>
                    </wp:positionV>
                    <wp:extent cx="6697345" cy="1000125"/>
                    <wp:effectExtent l="0" t="0" r="0" b="9525"/>
                    <wp:wrapNone/>
                    <wp:docPr id="24" name="Cuadro de texto 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97345" cy="1000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A2E02" w:rsidRPr="00291F25" w:rsidRDefault="00291F25" w:rsidP="002A2E02">
                                <w:pPr>
                                  <w:pStyle w:val="Estilo1"/>
                                  <w:rPr>
                                    <w:b/>
                                    <w:sz w:val="60"/>
                                    <w:szCs w:val="60"/>
                                    <w:lang w:val="es-SV"/>
                                  </w:rPr>
                                </w:pPr>
                                <w:r>
                                  <w:rPr>
                                    <w:b/>
                                    <w:sz w:val="60"/>
                                    <w:szCs w:val="60"/>
                                    <w:lang w:val="es-SV" w:bidi="es-ES"/>
                                  </w:rPr>
                                  <w:t>ALCALDIA MUNICIPAL DE GUATAJIAGUA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24" o:spid="_x0000_s1028" type="#_x0000_t202" style="position:absolute;margin-left:-12.5pt;margin-top:33.75pt;width:527.35pt;height:78.7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" filled="f" stroked="f">
                    <v:textbox>
                      <w:txbxContent>
                        <w:p w:rsidR="002A2E02" w:rsidRPr="00291F25" w:rsidRDefault="00291F25" w:rsidP="002A2E02">
                          <w:pPr>
                            <w:pStyle w:val="Estilo1"/>
                            <w:rPr>
                              <w:b/>
                              <w:sz w:val="60"/>
                              <w:szCs w:val="60"/>
                              <w:lang w:val="es-SV"/>
                            </w:rPr>
                          </w:pPr>
                          <w:r>
                            <w:rPr>
                              <w:b/>
                              <w:sz w:val="60"/>
                              <w:szCs w:val="60"/>
                              <w:lang w:val="es-SV" w:bidi="es-ES"/>
                            </w:rPr>
                            <w:t>ALCALDIA MUNICIPAL DE GUATAJIAGUA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1C62C8" w:rsidRPr="00B733BC">
            <w:rPr>
              <w:rFonts w:ascii="Arial" w:eastAsiaTheme="majorEastAsia" w:hAnsi="Arial" w:cs="Arial"/>
              <w:color w:val="F3642C" w:themeColor="text2"/>
              <w:spacing w:val="5"/>
              <w:kern w:val="28"/>
              <w:lang w:bidi="es-ES"/>
              <w14:ligatures w14:val="standardContextual"/>
              <w14:cntxtAlts/>
            </w:rPr>
            <w:br w:type="page"/>
          </w:r>
        </w:p>
      </w:sdtContent>
    </w:sdt>
    <w:p w:rsidR="00AD25E7" w:rsidRPr="006C7F30" w:rsidRDefault="00AD25E7" w:rsidP="00853EDA">
      <w:pPr>
        <w:widowControl w:val="0"/>
        <w:autoSpaceDE w:val="0"/>
        <w:autoSpaceDN w:val="0"/>
        <w:adjustRightInd w:val="0"/>
        <w:spacing w:before="29" w:after="0" w:line="360" w:lineRule="auto"/>
        <w:ind w:left="3549" w:right="3568"/>
        <w:jc w:val="center"/>
        <w:rPr>
          <w:rFonts w:ascii="Times New Roman" w:hAnsi="Times New Roman" w:cs="Times New Roman"/>
          <w:sz w:val="24"/>
          <w:szCs w:val="24"/>
        </w:rPr>
      </w:pPr>
      <w:r w:rsidRPr="006C7F30">
        <w:rPr>
          <w:rFonts w:ascii="Times New Roman" w:hAnsi="Times New Roman" w:cs="Times New Roman"/>
          <w:b/>
          <w:bCs/>
          <w:sz w:val="24"/>
          <w:szCs w:val="24"/>
        </w:rPr>
        <w:lastRenderedPageBreak/>
        <w:t>INT</w:t>
      </w:r>
      <w:r w:rsidRPr="006C7F30">
        <w:rPr>
          <w:rFonts w:ascii="Times New Roman" w:hAnsi="Times New Roman" w:cs="Times New Roman"/>
          <w:b/>
          <w:bCs/>
          <w:spacing w:val="-1"/>
          <w:sz w:val="24"/>
          <w:szCs w:val="24"/>
        </w:rPr>
        <w:t>R</w:t>
      </w:r>
      <w:r w:rsidRPr="006C7F30">
        <w:rPr>
          <w:rFonts w:ascii="Times New Roman" w:hAnsi="Times New Roman" w:cs="Times New Roman"/>
          <w:b/>
          <w:bCs/>
          <w:sz w:val="24"/>
          <w:szCs w:val="24"/>
        </w:rPr>
        <w:t>ODU</w:t>
      </w:r>
      <w:r w:rsidRPr="006C7F30">
        <w:rPr>
          <w:rFonts w:ascii="Times New Roman" w:hAnsi="Times New Roman" w:cs="Times New Roman"/>
          <w:b/>
          <w:bCs/>
          <w:spacing w:val="-1"/>
          <w:sz w:val="24"/>
          <w:szCs w:val="24"/>
        </w:rPr>
        <w:t>C</w:t>
      </w:r>
      <w:r w:rsidRPr="006C7F30">
        <w:rPr>
          <w:rFonts w:ascii="Times New Roman" w:hAnsi="Times New Roman" w:cs="Times New Roman"/>
          <w:b/>
          <w:bCs/>
          <w:sz w:val="24"/>
          <w:szCs w:val="24"/>
        </w:rPr>
        <w:t>CIÓN</w:t>
      </w: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7"/>
        <w:jc w:val="both"/>
        <w:rPr>
          <w:rFonts w:ascii="Times New Roman" w:hAnsi="Times New Roman" w:cs="Times New Roman"/>
          <w:sz w:val="24"/>
          <w:szCs w:val="24"/>
        </w:rPr>
      </w:pPr>
      <w:r w:rsidRPr="006C7F30">
        <w:rPr>
          <w:rFonts w:ascii="Times New Roman" w:hAnsi="Times New Roman" w:cs="Times New Roman"/>
          <w:sz w:val="24"/>
          <w:szCs w:val="24"/>
        </w:rPr>
        <w:t>En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rco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de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l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C7F30">
        <w:rPr>
          <w:rFonts w:ascii="Times New Roman" w:hAnsi="Times New Roman" w:cs="Times New Roman"/>
          <w:sz w:val="24"/>
          <w:szCs w:val="24"/>
        </w:rPr>
        <w:t>ie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 xml:space="preserve">y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so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f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úb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z w:val="24"/>
          <w:szCs w:val="24"/>
        </w:rPr>
        <w:t>ca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="00DB3016" w:rsidRPr="006C7F30">
        <w:rPr>
          <w:rFonts w:ascii="Times New Roman" w:hAnsi="Times New Roman" w:cs="Times New Roman"/>
          <w:spacing w:val="3"/>
          <w:sz w:val="24"/>
          <w:szCs w:val="24"/>
        </w:rPr>
        <w:t>(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P</w:t>
      </w:r>
      <w:r w:rsidR="00DB3016" w:rsidRPr="006C7F30">
        <w:rPr>
          <w:rFonts w:ascii="Times New Roman" w:hAnsi="Times New Roman" w:cs="Times New Roman"/>
          <w:spacing w:val="-1"/>
          <w:sz w:val="24"/>
          <w:szCs w:val="24"/>
        </w:rPr>
        <w:t>)</w:t>
      </w:r>
      <w:r w:rsidRPr="006C7F30">
        <w:rPr>
          <w:rFonts w:ascii="Times New Roman" w:hAnsi="Times New Roman" w:cs="Times New Roman"/>
          <w:sz w:val="24"/>
          <w:szCs w:val="24"/>
        </w:rPr>
        <w:t>, se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e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bo</w:t>
      </w:r>
      <w:r w:rsidRPr="006C7F30">
        <w:rPr>
          <w:rFonts w:ascii="Times New Roman" w:hAnsi="Times New Roman" w:cs="Times New Roman"/>
          <w:sz w:val="24"/>
          <w:szCs w:val="24"/>
        </w:rPr>
        <w:t>ra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p</w:t>
      </w:r>
      <w:r w:rsidRPr="006C7F30">
        <w:rPr>
          <w:rFonts w:ascii="Times New Roman" w:hAnsi="Times New Roman" w:cs="Times New Roman"/>
          <w:sz w:val="24"/>
          <w:szCs w:val="24"/>
        </w:rPr>
        <w:t>res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“</w:t>
      </w:r>
      <w:r w:rsidRPr="006C7F30">
        <w:rPr>
          <w:rFonts w:ascii="Times New Roman" w:hAnsi="Times New Roman" w:cs="Times New Roman"/>
          <w:sz w:val="24"/>
          <w:szCs w:val="24"/>
        </w:rPr>
        <w:t>G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í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Institucional de Archivo</w:t>
      </w:r>
      <w:r w:rsidRPr="006C7F30">
        <w:rPr>
          <w:rFonts w:ascii="Times New Roman" w:hAnsi="Times New Roman" w:cs="Times New Roman"/>
          <w:sz w:val="24"/>
          <w:szCs w:val="24"/>
        </w:rPr>
        <w:t>, la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ua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</w:t>
      </w:r>
      <w:r w:rsidRPr="006C7F30">
        <w:rPr>
          <w:rFonts w:ascii="Times New Roman" w:hAnsi="Times New Roman" w:cs="Times New Roman"/>
          <w:sz w:val="24"/>
          <w:szCs w:val="24"/>
        </w:rPr>
        <w:t>res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f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pe</w:t>
      </w:r>
      <w:r w:rsidRPr="006C7F30">
        <w:rPr>
          <w:rFonts w:ascii="Times New Roman" w:hAnsi="Times New Roman" w:cs="Times New Roman"/>
          <w:sz w:val="24"/>
          <w:szCs w:val="24"/>
        </w:rPr>
        <w:t>rtin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te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 xml:space="preserve">los 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f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do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ma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ne</w:t>
      </w:r>
      <w:r w:rsidRPr="006C7F30">
        <w:rPr>
          <w:rFonts w:ascii="Times New Roman" w:hAnsi="Times New Roman" w:cs="Times New Roman"/>
          <w:sz w:val="24"/>
          <w:szCs w:val="24"/>
        </w:rPr>
        <w:t>ja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do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esta municipalidad </w:t>
      </w:r>
      <w:r w:rsidRPr="006C7F30">
        <w:rPr>
          <w:rFonts w:ascii="Times New Roman" w:hAnsi="Times New Roman" w:cs="Times New Roman"/>
          <w:sz w:val="24"/>
          <w:szCs w:val="24"/>
        </w:rPr>
        <w:t xml:space="preserve">,  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an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z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ó</w:t>
      </w:r>
      <w:r w:rsidRPr="006C7F30">
        <w:rPr>
          <w:rFonts w:ascii="Times New Roman" w:hAnsi="Times New Roman" w:cs="Times New Roman"/>
          <w:sz w:val="24"/>
          <w:szCs w:val="24"/>
        </w:rPr>
        <w:t xml:space="preserve">n  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dm</w:t>
      </w:r>
      <w:r w:rsidRPr="006C7F30">
        <w:rPr>
          <w:rFonts w:ascii="Times New Roman" w:hAnsi="Times New Roman" w:cs="Times New Roman"/>
          <w:sz w:val="24"/>
          <w:szCs w:val="24"/>
        </w:rPr>
        <w:t>inistr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ti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v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 xml:space="preserve">,  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h</w:t>
      </w:r>
      <w:r w:rsidRPr="006C7F30">
        <w:rPr>
          <w:rFonts w:ascii="Times New Roman" w:hAnsi="Times New Roman" w:cs="Times New Roman"/>
          <w:sz w:val="24"/>
          <w:szCs w:val="24"/>
        </w:rPr>
        <w:t>ist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 xml:space="preserve">,  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rcos   le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ga</w:t>
      </w:r>
      <w:r w:rsidRPr="006C7F30">
        <w:rPr>
          <w:rFonts w:ascii="Times New Roman" w:hAnsi="Times New Roman" w:cs="Times New Roman"/>
          <w:sz w:val="24"/>
          <w:szCs w:val="24"/>
        </w:rPr>
        <w:t>les,   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v</w:t>
      </w:r>
      <w:r w:rsidRPr="006C7F30">
        <w:rPr>
          <w:rFonts w:ascii="Times New Roman" w:hAnsi="Times New Roman" w:cs="Times New Roman"/>
          <w:sz w:val="24"/>
          <w:szCs w:val="24"/>
        </w:rPr>
        <w:t>ic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 xml:space="preserve">s,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pa</w:t>
      </w:r>
      <w:r w:rsidRPr="006C7F30">
        <w:rPr>
          <w:rFonts w:ascii="Times New Roman" w:hAnsi="Times New Roman" w:cs="Times New Roman"/>
          <w:sz w:val="24"/>
          <w:szCs w:val="24"/>
        </w:rPr>
        <w:t>ci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 xml:space="preserve">s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ú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b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 xml:space="preserve">y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a</w:t>
      </w:r>
      <w:r w:rsidRPr="006C7F30">
        <w:rPr>
          <w:rFonts w:ascii="Times New Roman" w:hAnsi="Times New Roman" w:cs="Times New Roman"/>
          <w:sz w:val="24"/>
          <w:szCs w:val="24"/>
        </w:rPr>
        <w:t>cc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,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sí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C7F30">
        <w:rPr>
          <w:rFonts w:ascii="Times New Roman" w:hAnsi="Times New Roman" w:cs="Times New Roman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f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de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los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6C7F30">
        <w:rPr>
          <w:rFonts w:ascii="Times New Roman" w:hAnsi="Times New Roman" w:cs="Times New Roman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 xml:space="preserve">s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 xml:space="preserve">e 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 xml:space="preserve">la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rso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na</w:t>
      </w:r>
      <w:r w:rsidRPr="006C7F30">
        <w:rPr>
          <w:rFonts w:ascii="Times New Roman" w:hAnsi="Times New Roman" w:cs="Times New Roman"/>
          <w:sz w:val="24"/>
          <w:szCs w:val="24"/>
        </w:rPr>
        <w:t xml:space="preserve"> 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en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g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ada</w:t>
      </w:r>
      <w:r w:rsidRPr="006C7F30">
        <w:rPr>
          <w:rFonts w:ascii="Times New Roman" w:hAnsi="Times New Roman" w:cs="Times New Roman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Archi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v</w:t>
      </w:r>
      <w:r w:rsidRPr="006C7F30">
        <w:rPr>
          <w:rFonts w:ascii="Times New Roman" w:hAnsi="Times New Roman" w:cs="Times New Roman"/>
          <w:sz w:val="24"/>
          <w:szCs w:val="24"/>
        </w:rPr>
        <w:t xml:space="preserve">o 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6C7F30">
        <w:rPr>
          <w:rFonts w:ascii="Times New Roman" w:hAnsi="Times New Roman" w:cs="Times New Roman"/>
          <w:sz w:val="24"/>
          <w:szCs w:val="24"/>
        </w:rPr>
        <w:t>tit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ci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na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 xml:space="preserve">y 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 la Oficina de la Unidad  de Acceso a Información Pública</w:t>
      </w:r>
      <w:r w:rsidRPr="006C7F3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before="18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498"/>
        <w:jc w:val="both"/>
        <w:rPr>
          <w:rFonts w:ascii="Times New Roman" w:hAnsi="Times New Roman" w:cs="Times New Roman"/>
          <w:sz w:val="24"/>
          <w:szCs w:val="24"/>
        </w:rPr>
      </w:pPr>
      <w:r w:rsidRPr="006C7F30">
        <w:rPr>
          <w:rFonts w:ascii="Times New Roman" w:hAnsi="Times New Roman" w:cs="Times New Roman"/>
          <w:sz w:val="24"/>
          <w:szCs w:val="24"/>
        </w:rPr>
        <w:t>Con el objeto de dar cumplimiento a la Ley de Acceso a la Información Publica en su Artículo nº44,   Lineamiento   de   Gestión   Documental   y   Archivos   nº 4    Ordenación   Descripción Documental”  en  su  artículo  nº6;  la  Unidad  de  Gestión  Documental  y  Archivos,  (  UGDA) presenta la siguiente Guía de Archivo elaborada bajo los estándares internacionales emitidos por el Consejo Internacional de Archivos a través de la Norma Internacional ISDIAH ( Norma Internacional para describir Instituciones que custodian Fondos de Archivo )</w:t>
      </w: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498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before="18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sz w:val="24"/>
          <w:szCs w:val="24"/>
        </w:rPr>
      </w:pPr>
      <w:r w:rsidRPr="006C7F30">
        <w:rPr>
          <w:rFonts w:ascii="Times New Roman" w:hAnsi="Times New Roman" w:cs="Times New Roman"/>
          <w:sz w:val="24"/>
          <w:szCs w:val="24"/>
        </w:rPr>
        <w:t>La presente Guía de Archivo Facilita la descripción de la UGDA en una de sus funciones principales: la custodia y conservación de los documentos de archivo que genera en el ejercicio de sus funciones y la difusión de estos al público en general. 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tra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v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é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é</w:t>
      </w:r>
      <w:r w:rsidRPr="006C7F30">
        <w:rPr>
          <w:rFonts w:ascii="Times New Roman" w:hAnsi="Times New Roman" w:cs="Times New Roman"/>
          <w:sz w:val="24"/>
          <w:szCs w:val="24"/>
        </w:rPr>
        <w:t>sta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de</w:t>
      </w:r>
      <w:r w:rsidRPr="006C7F30">
        <w:rPr>
          <w:rFonts w:ascii="Times New Roman" w:hAnsi="Times New Roman" w:cs="Times New Roman"/>
          <w:sz w:val="24"/>
          <w:szCs w:val="24"/>
        </w:rPr>
        <w:t>scr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</w:t>
      </w:r>
      <w:r w:rsidRPr="006C7F30">
        <w:rPr>
          <w:rFonts w:ascii="Times New Roman" w:hAnsi="Times New Roman" w:cs="Times New Roman"/>
          <w:sz w:val="24"/>
          <w:szCs w:val="24"/>
        </w:rPr>
        <w:t>ci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ó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de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ad</w:t>
      </w:r>
      <w:r w:rsidRPr="006C7F30">
        <w:rPr>
          <w:rFonts w:ascii="Times New Roman" w:hAnsi="Times New Roman" w:cs="Times New Roman"/>
          <w:sz w:val="24"/>
          <w:szCs w:val="24"/>
        </w:rPr>
        <w:t xml:space="preserve">a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in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>s</w:t>
      </w:r>
      <w:r w:rsidRPr="006C7F30">
        <w:rPr>
          <w:rFonts w:ascii="Times New Roman" w:hAnsi="Times New Roman" w:cs="Times New Roman"/>
          <w:sz w:val="24"/>
          <w:szCs w:val="24"/>
        </w:rPr>
        <w:t>ti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l se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ene</w:t>
      </w:r>
      <w:r w:rsidRPr="006C7F30">
        <w:rPr>
          <w:rFonts w:ascii="Times New Roman" w:hAnsi="Times New Roman" w:cs="Times New Roman"/>
          <w:sz w:val="24"/>
          <w:szCs w:val="24"/>
        </w:rPr>
        <w:t>ra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y 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st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od</w:t>
      </w:r>
      <w:r w:rsidRPr="006C7F30">
        <w:rPr>
          <w:rFonts w:ascii="Times New Roman" w:hAnsi="Times New Roman" w:cs="Times New Roman"/>
          <w:sz w:val="24"/>
          <w:szCs w:val="24"/>
        </w:rPr>
        <w:t>ia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f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do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l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 xml:space="preserve">y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b</w:t>
      </w:r>
      <w:r w:rsidRPr="006C7F30">
        <w:rPr>
          <w:rFonts w:ascii="Times New Roman" w:hAnsi="Times New Roman" w:cs="Times New Roman"/>
          <w:sz w:val="24"/>
          <w:szCs w:val="24"/>
        </w:rPr>
        <w:t>iblio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g</w:t>
      </w:r>
      <w:r w:rsidRPr="006C7F30">
        <w:rPr>
          <w:rFonts w:ascii="Times New Roman" w:hAnsi="Times New Roman" w:cs="Times New Roman"/>
          <w:sz w:val="24"/>
          <w:szCs w:val="24"/>
        </w:rPr>
        <w:t>rá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f</w:t>
      </w:r>
      <w:r w:rsidRPr="006C7F30">
        <w:rPr>
          <w:rFonts w:ascii="Times New Roman" w:hAnsi="Times New Roman" w:cs="Times New Roman"/>
          <w:sz w:val="24"/>
          <w:szCs w:val="24"/>
        </w:rPr>
        <w:t>ica</w:t>
      </w:r>
      <w:r w:rsidRPr="006C7F30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ámb</w:t>
      </w:r>
      <w:r w:rsidRPr="006C7F30">
        <w:rPr>
          <w:rFonts w:ascii="Times New Roman" w:hAnsi="Times New Roman" w:cs="Times New Roman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b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>l</w:t>
      </w:r>
      <w:r w:rsidRPr="006C7F30">
        <w:rPr>
          <w:rFonts w:ascii="Times New Roman" w:hAnsi="Times New Roman" w:cs="Times New Roman"/>
          <w:sz w:val="24"/>
          <w:szCs w:val="24"/>
        </w:rPr>
        <w:t xml:space="preserve">,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apo</w:t>
      </w:r>
      <w:r w:rsidRPr="006C7F30">
        <w:rPr>
          <w:rFonts w:ascii="Times New Roman" w:hAnsi="Times New Roman" w:cs="Times New Roman"/>
          <w:sz w:val="24"/>
          <w:szCs w:val="24"/>
        </w:rPr>
        <w:t>rt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o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stimo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io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y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m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em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q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on</w:t>
      </w:r>
      <w:r w:rsidRPr="006C7F30">
        <w:rPr>
          <w:rFonts w:ascii="Times New Roman" w:hAnsi="Times New Roman" w:cs="Times New Roman"/>
          <w:sz w:val="24"/>
          <w:szCs w:val="24"/>
        </w:rPr>
        <w:t>tri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b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y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desarrollo local.</w:t>
      </w: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before="17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25E7" w:rsidRPr="006C7F30" w:rsidRDefault="00AD25E7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  <w:r w:rsidRPr="006C7F30">
        <w:rPr>
          <w:rFonts w:ascii="Times New Roman" w:hAnsi="Times New Roman" w:cs="Times New Roman"/>
          <w:sz w:val="24"/>
          <w:szCs w:val="24"/>
        </w:rPr>
        <w:t>Es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>m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 xml:space="preserve">importancia para nuestra institución </w:t>
      </w:r>
      <w:r w:rsidRPr="006C7F30">
        <w:rPr>
          <w:rFonts w:ascii="Times New Roman" w:hAnsi="Times New Roman" w:cs="Times New Roman"/>
          <w:spacing w:val="4"/>
          <w:sz w:val="24"/>
          <w:szCs w:val="24"/>
        </w:rPr>
        <w:t xml:space="preserve"> elaborar esta guía y poderla poner a</w:t>
      </w:r>
      <w:r w:rsidRPr="006C7F30">
        <w:rPr>
          <w:rFonts w:ascii="Times New Roman" w:hAnsi="Times New Roman" w:cs="Times New Roman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>isp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sic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ó</w:t>
      </w:r>
      <w:r w:rsidRPr="006C7F30">
        <w:rPr>
          <w:rFonts w:ascii="Times New Roman" w:hAnsi="Times New Roman" w:cs="Times New Roman"/>
          <w:sz w:val="24"/>
          <w:szCs w:val="24"/>
        </w:rPr>
        <w:t xml:space="preserve">n del usuario 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p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ra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q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e si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v</w:t>
      </w:r>
      <w:r w:rsidRPr="006C7F30">
        <w:rPr>
          <w:rFonts w:ascii="Times New Roman" w:hAnsi="Times New Roman" w:cs="Times New Roman"/>
          <w:sz w:val="24"/>
          <w:szCs w:val="24"/>
        </w:rPr>
        <w:t>a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z w:val="24"/>
          <w:szCs w:val="24"/>
        </w:rPr>
        <w:t xml:space="preserve">e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ción</w:t>
      </w:r>
      <w:r w:rsidRPr="006C7F3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lt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s re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q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ue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d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po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 xml:space="preserve">odos los habitantes 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y</w:t>
      </w:r>
      <w:r w:rsidRPr="006C7F30">
        <w:rPr>
          <w:rFonts w:ascii="Times New Roman" w:hAnsi="Times New Roman" w:cs="Times New Roman"/>
          <w:sz w:val="24"/>
          <w:szCs w:val="24"/>
        </w:rPr>
        <w:t>/o</w:t>
      </w:r>
      <w:r w:rsidRPr="006C7F30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ua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-4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q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ne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sit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in</w:t>
      </w:r>
      <w:r w:rsidRPr="006C7F30">
        <w:rPr>
          <w:rFonts w:ascii="Times New Roman" w:hAnsi="Times New Roman" w:cs="Times New Roman"/>
          <w:spacing w:val="-2"/>
          <w:sz w:val="24"/>
          <w:szCs w:val="24"/>
        </w:rPr>
        <w:t>v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sti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g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a</w:t>
      </w:r>
      <w:r w:rsidRPr="006C7F30">
        <w:rPr>
          <w:rFonts w:ascii="Times New Roman" w:hAnsi="Times New Roman" w:cs="Times New Roman"/>
          <w:sz w:val="24"/>
          <w:szCs w:val="24"/>
        </w:rPr>
        <w:t>r</w:t>
      </w:r>
      <w:r w:rsidRPr="006C7F30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z w:val="24"/>
          <w:szCs w:val="24"/>
        </w:rPr>
        <w:t>s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ob</w:t>
      </w:r>
      <w:r w:rsidRPr="006C7F30">
        <w:rPr>
          <w:rFonts w:ascii="Times New Roman" w:hAnsi="Times New Roman" w:cs="Times New Roman"/>
          <w:sz w:val="24"/>
          <w:szCs w:val="24"/>
        </w:rPr>
        <w:t>re</w:t>
      </w:r>
      <w:r w:rsidRPr="006C7F30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stra</w:t>
      </w:r>
      <w:r w:rsidRPr="006C7F30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-3"/>
          <w:sz w:val="24"/>
          <w:szCs w:val="24"/>
        </w:rPr>
        <w:t>i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n</w:t>
      </w:r>
      <w:r w:rsidRPr="006C7F30">
        <w:rPr>
          <w:rFonts w:ascii="Times New Roman" w:hAnsi="Times New Roman" w:cs="Times New Roman"/>
          <w:sz w:val="24"/>
          <w:szCs w:val="24"/>
        </w:rPr>
        <w:t>sti</w:t>
      </w:r>
      <w:r w:rsidRPr="006C7F30">
        <w:rPr>
          <w:rFonts w:ascii="Times New Roman" w:hAnsi="Times New Roman" w:cs="Times New Roman"/>
          <w:spacing w:val="3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u</w:t>
      </w:r>
      <w:r w:rsidRPr="006C7F30">
        <w:rPr>
          <w:rFonts w:ascii="Times New Roman" w:hAnsi="Times New Roman" w:cs="Times New Roman"/>
          <w:sz w:val="24"/>
          <w:szCs w:val="24"/>
        </w:rPr>
        <w:t>ci</w:t>
      </w:r>
      <w:r w:rsidRPr="006C7F30">
        <w:rPr>
          <w:rFonts w:ascii="Times New Roman" w:hAnsi="Times New Roman" w:cs="Times New Roman"/>
          <w:spacing w:val="-1"/>
          <w:sz w:val="24"/>
          <w:szCs w:val="24"/>
        </w:rPr>
        <w:t>ó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>n</w:t>
      </w:r>
      <w:r w:rsidRPr="006C7F30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spacing w:val="1"/>
          <w:sz w:val="24"/>
          <w:szCs w:val="24"/>
        </w:rPr>
        <w:t>e</w:t>
      </w:r>
      <w:r w:rsidRPr="006C7F30">
        <w:rPr>
          <w:rFonts w:ascii="Times New Roman" w:hAnsi="Times New Roman" w:cs="Times New Roman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1"/>
          <w:position w:val="-1"/>
          <w:sz w:val="24"/>
          <w:szCs w:val="24"/>
        </w:rPr>
        <w:t>Archivo  do</w:t>
      </w:r>
      <w:r w:rsidRPr="006C7F30">
        <w:rPr>
          <w:rFonts w:ascii="Times New Roman" w:hAnsi="Times New Roman" w:cs="Times New Roman"/>
          <w:position w:val="-1"/>
          <w:sz w:val="24"/>
          <w:szCs w:val="24"/>
        </w:rPr>
        <w:t>c</w:t>
      </w:r>
      <w:r w:rsidRPr="006C7F30">
        <w:rPr>
          <w:rFonts w:ascii="Times New Roman" w:hAnsi="Times New Roman" w:cs="Times New Roman"/>
          <w:spacing w:val="-1"/>
          <w:position w:val="-1"/>
          <w:sz w:val="24"/>
          <w:szCs w:val="24"/>
        </w:rPr>
        <w:t>u</w:t>
      </w:r>
      <w:r w:rsidRPr="006C7F30">
        <w:rPr>
          <w:rFonts w:ascii="Times New Roman" w:hAnsi="Times New Roman" w:cs="Times New Roman"/>
          <w:spacing w:val="1"/>
          <w:position w:val="-1"/>
          <w:sz w:val="24"/>
          <w:szCs w:val="24"/>
        </w:rPr>
        <w:t>m</w:t>
      </w:r>
      <w:r w:rsidRPr="006C7F30">
        <w:rPr>
          <w:rFonts w:ascii="Times New Roman" w:hAnsi="Times New Roman" w:cs="Times New Roman"/>
          <w:spacing w:val="-1"/>
          <w:position w:val="-1"/>
          <w:sz w:val="24"/>
          <w:szCs w:val="24"/>
        </w:rPr>
        <w:t>e</w:t>
      </w:r>
      <w:r w:rsidRPr="006C7F30">
        <w:rPr>
          <w:rFonts w:ascii="Times New Roman" w:hAnsi="Times New Roman" w:cs="Times New Roman"/>
          <w:spacing w:val="1"/>
          <w:position w:val="-1"/>
          <w:sz w:val="24"/>
          <w:szCs w:val="24"/>
        </w:rPr>
        <w:t>n</w:t>
      </w:r>
      <w:r w:rsidRPr="006C7F30">
        <w:rPr>
          <w:rFonts w:ascii="Times New Roman" w:hAnsi="Times New Roman" w:cs="Times New Roman"/>
          <w:position w:val="-1"/>
          <w:sz w:val="24"/>
          <w:szCs w:val="24"/>
        </w:rPr>
        <w:t>t</w:t>
      </w:r>
      <w:r w:rsidRPr="006C7F30">
        <w:rPr>
          <w:rFonts w:ascii="Times New Roman" w:hAnsi="Times New Roman" w:cs="Times New Roman"/>
          <w:spacing w:val="1"/>
          <w:position w:val="-1"/>
          <w:sz w:val="24"/>
          <w:szCs w:val="24"/>
        </w:rPr>
        <w:t>a</w:t>
      </w:r>
      <w:r w:rsidRPr="006C7F30">
        <w:rPr>
          <w:rFonts w:ascii="Times New Roman" w:hAnsi="Times New Roman" w:cs="Times New Roman"/>
          <w:position w:val="-1"/>
          <w:sz w:val="24"/>
          <w:szCs w:val="24"/>
        </w:rPr>
        <w:t xml:space="preserve">l </w:t>
      </w:r>
      <w:r w:rsidRPr="006C7F30">
        <w:rPr>
          <w:rFonts w:ascii="Times New Roman" w:hAnsi="Times New Roman" w:cs="Times New Roman"/>
          <w:spacing w:val="1"/>
          <w:position w:val="-1"/>
          <w:sz w:val="24"/>
          <w:szCs w:val="24"/>
        </w:rPr>
        <w:t xml:space="preserve">de </w:t>
      </w:r>
      <w:r w:rsidRPr="006C7F30">
        <w:rPr>
          <w:rFonts w:ascii="Times New Roman" w:hAnsi="Times New Roman" w:cs="Times New Roman"/>
          <w:position w:val="-1"/>
          <w:sz w:val="24"/>
          <w:szCs w:val="24"/>
        </w:rPr>
        <w:t>la</w:t>
      </w:r>
      <w:r w:rsidRPr="006C7F30">
        <w:rPr>
          <w:rFonts w:ascii="Times New Roman" w:hAnsi="Times New Roman" w:cs="Times New Roman"/>
          <w:spacing w:val="-3"/>
          <w:position w:val="-1"/>
          <w:sz w:val="24"/>
          <w:szCs w:val="24"/>
        </w:rPr>
        <w:t xml:space="preserve"> </w:t>
      </w:r>
      <w:r w:rsidRPr="006C7F30">
        <w:rPr>
          <w:rFonts w:ascii="Times New Roman" w:hAnsi="Times New Roman" w:cs="Times New Roman"/>
          <w:position w:val="-1"/>
          <w:sz w:val="24"/>
          <w:szCs w:val="24"/>
        </w:rPr>
        <w:t>Alcaldía Municipal de Guatajiagua.</w:t>
      </w:r>
    </w:p>
    <w:p w:rsidR="00991872" w:rsidRPr="006C7F30" w:rsidRDefault="00991872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991872" w:rsidRPr="006C7F30" w:rsidRDefault="00991872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Y="97"/>
        <w:tblW w:w="0" w:type="auto"/>
        <w:tblLook w:val="04A0" w:firstRow="1" w:lastRow="0" w:firstColumn="1" w:lastColumn="0" w:noHBand="0" w:noVBand="1"/>
      </w:tblPr>
      <w:tblGrid>
        <w:gridCol w:w="4684"/>
        <w:gridCol w:w="5897"/>
      </w:tblGrid>
      <w:tr w:rsidR="006C7F30" w:rsidRPr="006C7F30" w:rsidTr="006C7F30">
        <w:trPr>
          <w:trHeight w:val="298"/>
        </w:trPr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bottom w:val="single" w:sz="18" w:space="0" w:color="1D184A" w:themeColor="accent3" w:themeShade="BF"/>
              <w:right w:val="single" w:sz="18" w:space="0" w:color="auto"/>
            </w:tcBorders>
            <w:shd w:val="clear" w:color="auto" w:fill="C9C5EC" w:themeFill="accent3" w:themeFillTint="33"/>
            <w:vAlign w:val="bottom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ALCALDIA MUNICIPAL DE GUATAJIAGUA</w:t>
            </w:r>
          </w:p>
        </w:tc>
      </w:tr>
      <w:tr w:rsidR="006C7F30" w:rsidRPr="006C7F30" w:rsidTr="006C7F30"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right w:val="single" w:sz="18" w:space="0" w:color="auto"/>
            </w:tcBorders>
            <w:shd w:val="clear" w:color="auto" w:fill="948CDA" w:themeFill="accent3" w:themeFillTint="66"/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AREA DE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TIF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CIÓN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8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ificad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9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SV-1309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3" w:line="360" w:lineRule="auto"/>
              <w:ind w:left="102"/>
              <w:jc w:val="both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316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6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izada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mb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4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3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 Alcaldía Municipal de Guatajiagua.                     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6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1.3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del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n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mb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3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Alcaldía de Guate.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8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1.4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Otr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br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5897" w:type="dxa"/>
            <w:tcBorders>
              <w:righ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No posee.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  <w:bottom w:val="single" w:sz="18" w:space="0" w:color="1D184A" w:themeColor="accent3" w:themeShade="BF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6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33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1.5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Tipo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q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ue c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va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 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chivo</w:t>
            </w:r>
          </w:p>
        </w:tc>
        <w:tc>
          <w:tcPr>
            <w:tcW w:w="5897" w:type="dxa"/>
            <w:tcBorders>
              <w:bottom w:val="single" w:sz="18" w:space="0" w:color="1D184A" w:themeColor="accent3" w:themeShade="BF"/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before="7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Titular:           Archivos de titularidad Publica </w:t>
            </w:r>
          </w:p>
          <w:p w:rsidR="006C7F30" w:rsidRPr="006C7F30" w:rsidRDefault="006C7F30" w:rsidP="006C7F30">
            <w:pPr>
              <w:spacing w:before="7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Categoría:     Archivos Municipales </w:t>
            </w:r>
          </w:p>
          <w:p w:rsidR="006C7F30" w:rsidRPr="006C7F30" w:rsidRDefault="006C7F30" w:rsidP="006C7F30">
            <w:pPr>
              <w:spacing w:before="7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Gestión:        Administración Local </w:t>
            </w:r>
          </w:p>
          <w:p w:rsidR="006C7F30" w:rsidRPr="006C7F30" w:rsidRDefault="006C7F30" w:rsidP="006C7F30">
            <w:pPr>
              <w:spacing w:before="7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Ciclo Vital:    Archivo Central</w:t>
            </w:r>
          </w:p>
          <w:p w:rsidR="006C7F30" w:rsidRPr="006C7F30" w:rsidRDefault="006C7F30" w:rsidP="006C7F30">
            <w:pPr>
              <w:spacing w:before="72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10581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948CDA" w:themeFill="accent3" w:themeFillTint="66"/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  <w:shd w:val="clear" w:color="auto" w:fill="948CDA" w:themeFill="accent3" w:themeFillTint="66"/>
              </w:rPr>
              <w:t>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948CDA" w:themeFill="accent3" w:themeFillTint="66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  <w:shd w:val="clear" w:color="auto" w:fill="948CDA" w:themeFill="accent3" w:themeFillTint="66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948CDA" w:themeFill="accent3" w:themeFillTint="66"/>
              </w:rPr>
              <w:t>AREA DE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  <w:shd w:val="clear" w:color="auto" w:fill="948CDA" w:themeFill="accent3" w:themeFillTint="66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948CDA" w:themeFill="accent3" w:themeFillTint="66"/>
              </w:rPr>
              <w:t>CO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  <w:shd w:val="clear" w:color="auto" w:fill="948CDA" w:themeFill="accent3" w:themeFillTint="66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948CDA" w:themeFill="accent3" w:themeFillTint="66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  <w:shd w:val="clear" w:color="auto" w:fill="948CDA" w:themeFill="accent3" w:themeFillTint="66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948CDA" w:themeFill="accent3" w:themeFillTint="66"/>
              </w:rPr>
              <w:t>CTO</w:t>
            </w:r>
          </w:p>
        </w:tc>
      </w:tr>
      <w:tr w:rsidR="006C7F30" w:rsidRPr="006C7F30" w:rsidTr="006C7F30">
        <w:tc>
          <w:tcPr>
            <w:tcW w:w="4684" w:type="dxa"/>
            <w:tcBorders>
              <w:top w:val="single" w:sz="18" w:space="0" w:color="1D184A" w:themeColor="accent3" w:themeShade="BF"/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2.1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iza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ión y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ecci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5897" w:type="dxa"/>
            <w:tcBorders>
              <w:top w:val="single" w:sz="18" w:space="0" w:color="1D184A" w:themeColor="accent3" w:themeShade="BF"/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6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Cen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Calle General Menéndez B° el centro Guatajiagua frente al parque municipal, Morazán  El Salvador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1428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2.2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Teléf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ax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c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rr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ec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ró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ico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Unidad de gestión Documental y archivo municipal.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</w:pPr>
          </w:p>
          <w:p w:rsidR="006C7F30" w:rsidRPr="006C7F30" w:rsidRDefault="00337147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</w:pPr>
            <w:hyperlink r:id="rId51" w:history="1">
              <w:r w:rsidR="006C7F30" w:rsidRPr="006C7F30">
                <w:rPr>
                  <w:rStyle w:val="Hipervnculo"/>
                  <w:rFonts w:ascii="Times New Roman" w:hAnsi="Times New Roman" w:cs="Times New Roman"/>
                  <w:b/>
                  <w:bCs/>
                  <w:color w:val="auto"/>
                  <w:spacing w:val="-2"/>
                  <w:sz w:val="24"/>
                  <w:szCs w:val="24"/>
                  <w:u w:val="none"/>
                </w:rPr>
                <w:t>Tel:</w:t>
              </w:r>
              <w:r w:rsidR="006C7F30" w:rsidRPr="006C7F30">
                <w:rPr>
                  <w:rStyle w:val="Hipervnculo"/>
                  <w:rFonts w:ascii="Times New Roman" w:hAnsi="Times New Roman" w:cs="Times New Roman"/>
                  <w:b/>
                  <w:bCs/>
                  <w:spacing w:val="-2"/>
                  <w:sz w:val="24"/>
                  <w:szCs w:val="24"/>
                </w:rPr>
                <w:t xml:space="preserve"> 2658-6591</w:t>
              </w:r>
            </w:hyperlink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5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@-mail:</w:t>
            </w:r>
            <w:hyperlink r:id="rId52" w:history="1">
              <w:r w:rsidRPr="006C7F30">
                <w:rPr>
                  <w:rStyle w:val="Hipervnculo"/>
                  <w:rFonts w:ascii="Times New Roman" w:hAnsi="Times New Roman" w:cs="Times New Roman"/>
                  <w:bCs/>
                  <w:spacing w:val="-5"/>
                  <w:sz w:val="24"/>
                  <w:szCs w:val="24"/>
                </w:rPr>
                <w:t>archivompalguatajiagua2019@gmail.com</w:t>
              </w:r>
            </w:hyperlink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  <w:bottom w:val="single" w:sz="18" w:space="0" w:color="1D184A" w:themeColor="accent3" w:themeShade="BF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2.3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P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so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</w:tc>
        <w:tc>
          <w:tcPr>
            <w:tcW w:w="5897" w:type="dxa"/>
            <w:tcBorders>
              <w:bottom w:val="single" w:sz="18" w:space="0" w:color="1D184A" w:themeColor="accent3" w:themeShade="BF"/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nc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gado</w:t>
            </w:r>
            <w:r w:rsidRPr="006C7F30">
              <w:rPr>
                <w:rFonts w:ascii="Times New Roman" w:hAnsi="Times New Roman" w:cs="Times New Roman"/>
                <w:b/>
                <w:bCs/>
                <w:spacing w:val="-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5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7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Ins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itucio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3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Licda.: Yoselin Karina Villalta de Guzmán 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3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Auxiliar: Arq.: Ada Elizabeth Portillo Cabrera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5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</w:t>
            </w:r>
            <w:r w:rsidRPr="006C7F30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il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C7F30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5"/>
                <w:sz w:val="24"/>
                <w:szCs w:val="24"/>
              </w:rPr>
              <w:t xml:space="preserve"> </w:t>
            </w:r>
            <w:hyperlink r:id="rId53" w:history="1">
              <w:r w:rsidRPr="006C7F30">
                <w:rPr>
                  <w:rStyle w:val="Hipervnculo"/>
                  <w:rFonts w:ascii="Times New Roman" w:hAnsi="Times New Roman" w:cs="Times New Roman"/>
                  <w:bCs/>
                  <w:spacing w:val="-5"/>
                  <w:sz w:val="24"/>
                  <w:szCs w:val="24"/>
                </w:rPr>
                <w:t>archivompalguatajiagua2019@gmail.com</w:t>
              </w:r>
            </w:hyperlink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5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bottom w:val="single" w:sz="18" w:space="0" w:color="1D184A" w:themeColor="accent3" w:themeShade="BF"/>
              <w:right w:val="single" w:sz="18" w:space="0" w:color="auto"/>
            </w:tcBorders>
            <w:shd w:val="clear" w:color="auto" w:fill="948CDA" w:themeFill="accent3" w:themeFillTint="66"/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AREA DE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P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</w:p>
        </w:tc>
      </w:tr>
      <w:tr w:rsidR="006C7F30" w:rsidRPr="006C7F30" w:rsidTr="006C7F30">
        <w:tc>
          <w:tcPr>
            <w:tcW w:w="4684" w:type="dxa"/>
            <w:tcBorders>
              <w:top w:val="single" w:sz="18" w:space="0" w:color="1D184A" w:themeColor="accent3" w:themeShade="BF"/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104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3.1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H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ist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q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ue cu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dia 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4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chivo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104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</w:p>
        </w:tc>
        <w:tc>
          <w:tcPr>
            <w:tcW w:w="5897" w:type="dxa"/>
            <w:tcBorders>
              <w:top w:val="single" w:sz="18" w:space="0" w:color="1D184A" w:themeColor="accent3" w:themeShade="BF"/>
              <w:right w:val="single" w:sz="18" w:space="0" w:color="auto"/>
            </w:tcBorders>
          </w:tcPr>
          <w:p w:rsidR="006C7F30" w:rsidRPr="006C7F30" w:rsidRDefault="006C7F30" w:rsidP="006C7F30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C7F30" w:rsidRPr="006C7F30" w:rsidRDefault="006C7F30" w:rsidP="006C7F30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sz w:val="24"/>
                <w:szCs w:val="24"/>
              </w:rPr>
              <w:t>Fecha de Fundación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: </w:t>
            </w:r>
          </w:p>
          <w:p w:rsidR="006C7F30" w:rsidRPr="006C7F30" w:rsidRDefault="006C7F30" w:rsidP="006C7F30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Guatajiagua fundada 15 de enero 1543</w:t>
            </w:r>
          </w:p>
          <w:p w:rsidR="006C7F30" w:rsidRPr="006C7F30" w:rsidRDefault="006C7F30" w:rsidP="006C7F30">
            <w:pPr>
              <w:shd w:val="clear" w:color="auto" w:fill="FFFFFF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Población: 14,000en el área urbana y en el área rural con un porcentaje de 52% de mujeres y 48% hombres.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b/>
              </w:rPr>
            </w:pPr>
            <w:r w:rsidRPr="006C7F30">
              <w:rPr>
                <w:rStyle w:val="nfasis"/>
                <w:b/>
                <w:bCs/>
                <w:i w:val="0"/>
              </w:rPr>
              <w:t>Título de Villa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b/>
              </w:rPr>
            </w:pPr>
            <w:r w:rsidRPr="006C7F30">
              <w:t>Durante la presidencia del señor Pedro José Escalón y con fecha 7 de abril de 1905, la Asamblea Nacional Legislativa otorgó al pueblo de Guatajiagua el título de </w:t>
            </w:r>
            <w:r w:rsidRPr="006C7F30">
              <w:rPr>
                <w:rStyle w:val="nfasis"/>
                <w:i w:val="0"/>
              </w:rPr>
              <w:t>villa. </w:t>
            </w:r>
            <w:r w:rsidRPr="006C7F30">
              <w:t>Como ejemplo de la ignorancia que, en materias históricas y geográficas han informado casi siempre nuestros legisladores, es curioso referir que al otorgarse esta distinción a Guatajiagua se le </w:t>
            </w:r>
            <w:r w:rsidRPr="006C7F30">
              <w:rPr>
                <w:rStyle w:val="nfasis"/>
                <w:i w:val="0"/>
              </w:rPr>
              <w:t>citó </w:t>
            </w:r>
            <w:r w:rsidRPr="006C7F30">
              <w:t>como pueblo situado "en el departamento de La Libertad" y no en el de Morazán.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</w:pPr>
            <w:r w:rsidRPr="006C7F30">
              <w:t>  </w:t>
            </w:r>
            <w:r w:rsidRPr="006C7F30">
              <w:rPr>
                <w:rStyle w:val="nfasis"/>
                <w:i w:val="0"/>
              </w:rPr>
              <w:t> </w:t>
            </w:r>
            <w:r w:rsidRPr="006C7F30">
              <w:t> 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</w:pPr>
            <w:r w:rsidRPr="006C7F30">
              <w:rPr>
                <w:rStyle w:val="nfasis"/>
                <w:b/>
                <w:bCs/>
                <w:i w:val="0"/>
              </w:rPr>
              <w:t>Título de Ciudad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</w:pPr>
            <w:r w:rsidRPr="006C7F30">
              <w:t xml:space="preserve">Siendo presidente el doctor don Pío Romero Bosque y comprendiendo el Poder Legislativo que era de estricta justicia estimular los esfuerzos de los vecinos de Guatajiagua, quienes habían logrado patrióticamente un </w:t>
            </w:r>
            <w:r w:rsidRPr="006C7F30">
              <w:lastRenderedPageBreak/>
              <w:t>alto grado de progreso para su villa, revelado en las obras de ornato y de utilidad públicas, en el auge comercial y floreciente agricultura, así como en la cultura de sus habitantes, decretó el 13 de agosto de 1928 que en lo sucesivo gozaría esta población de título de </w:t>
            </w:r>
            <w:r w:rsidRPr="006C7F30">
              <w:rPr>
                <w:rStyle w:val="nfasis"/>
                <w:i w:val="0"/>
              </w:rPr>
              <w:t>ciudad.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</w:p>
        </w:tc>
      </w:tr>
      <w:tr w:rsidR="006C7F30" w:rsidRPr="006C7F30" w:rsidTr="006C7F30">
        <w:trPr>
          <w:trHeight w:val="60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3.2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á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fico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rStyle w:val="Textoennegrita"/>
                <w:bdr w:val="none" w:sz="0" w:space="0" w:color="auto" w:frame="1"/>
                <w:shd w:val="clear" w:color="auto" w:fill="FFFFFF"/>
              </w:rPr>
            </w:pPr>
            <w:r w:rsidRPr="006C7F30">
              <w:rPr>
                <w:rStyle w:val="Textoennegrita"/>
                <w:bdr w:val="none" w:sz="0" w:space="0" w:color="auto" w:frame="1"/>
                <w:shd w:val="clear" w:color="auto" w:fill="FFFFFF"/>
              </w:rPr>
              <w:t>Colindantes de Guatajiagua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shd w:val="clear" w:color="auto" w:fill="FFFFFF"/>
              </w:rPr>
            </w:pPr>
            <w:r w:rsidRPr="006C7F30">
              <w:rPr>
                <w:shd w:val="clear" w:color="auto" w:fill="FFFFFF"/>
              </w:rPr>
              <w:t> Es un municipio del departamento de </w:t>
            </w:r>
            <w:r w:rsidRPr="006C7F30">
              <w:rPr>
                <w:rStyle w:val="Textoennegrita"/>
                <w:bdr w:val="none" w:sz="0" w:space="0" w:color="auto" w:frame="1"/>
                <w:shd w:val="clear" w:color="auto" w:fill="FFFFFF"/>
              </w:rPr>
              <w:t>Morazán</w:t>
            </w:r>
            <w:r w:rsidRPr="006C7F30">
              <w:rPr>
                <w:shd w:val="clear" w:color="auto" w:fill="FFFFFF"/>
              </w:rPr>
              <w:t> en El Salvador. Limita al norte con </w:t>
            </w:r>
            <w:hyperlink r:id="rId54" w:history="1">
              <w:r w:rsidRPr="006C7F30">
                <w:rPr>
                  <w:rStyle w:val="Hipervnculo"/>
                  <w:rFonts w:eastAsiaTheme="majorEastAsia"/>
                  <w:color w:val="auto"/>
                  <w:u w:val="none"/>
                  <w:bdr w:val="none" w:sz="0" w:space="0" w:color="auto" w:frame="1"/>
                  <w:shd w:val="clear" w:color="auto" w:fill="FFFFFF"/>
                </w:rPr>
                <w:t>Yamabal</w:t>
              </w:r>
            </w:hyperlink>
            <w:r w:rsidRPr="006C7F30">
              <w:rPr>
                <w:shd w:val="clear" w:color="auto" w:fill="FFFFFF"/>
              </w:rPr>
              <w:t> y </w:t>
            </w:r>
            <w:hyperlink r:id="rId55" w:history="1">
              <w:r w:rsidRPr="006C7F30">
                <w:rPr>
                  <w:rStyle w:val="Hipervnculo"/>
                  <w:rFonts w:eastAsiaTheme="majorEastAsia"/>
                  <w:color w:val="auto"/>
                  <w:u w:val="none"/>
                  <w:bdr w:val="none" w:sz="0" w:space="0" w:color="auto" w:frame="1"/>
                  <w:shd w:val="clear" w:color="auto" w:fill="FFFFFF"/>
                </w:rPr>
                <w:t>Ciudad Barrios</w:t>
              </w:r>
            </w:hyperlink>
            <w:r w:rsidRPr="006C7F30">
              <w:rPr>
                <w:shd w:val="clear" w:color="auto" w:fill="FFFFFF"/>
              </w:rPr>
              <w:t>; al este con Yamabal; al sur con </w:t>
            </w:r>
            <w:hyperlink r:id="rId56" w:history="1">
              <w:r w:rsidRPr="006C7F30">
                <w:rPr>
                  <w:rStyle w:val="Hipervnculo"/>
                  <w:rFonts w:eastAsiaTheme="majorEastAsia"/>
                  <w:color w:val="auto"/>
                  <w:u w:val="none"/>
                  <w:bdr w:val="none" w:sz="0" w:space="0" w:color="auto" w:frame="1"/>
                  <w:shd w:val="clear" w:color="auto" w:fill="FFFFFF"/>
                </w:rPr>
                <w:t>San Miguel</w:t>
              </w:r>
            </w:hyperlink>
            <w:r w:rsidRPr="006C7F30">
              <w:rPr>
                <w:shd w:val="clear" w:color="auto" w:fill="FFFFFF"/>
              </w:rPr>
              <w:t> y</w:t>
            </w:r>
            <w:hyperlink r:id="rId57" w:history="1">
              <w:r w:rsidRPr="006C7F30">
                <w:rPr>
                  <w:rStyle w:val="Hipervnculo"/>
                  <w:rFonts w:eastAsiaTheme="majorEastAsia"/>
                  <w:color w:val="auto"/>
                  <w:u w:val="none"/>
                  <w:bdr w:val="none" w:sz="0" w:space="0" w:color="auto" w:frame="1"/>
                  <w:shd w:val="clear" w:color="auto" w:fill="FFFFFF"/>
                </w:rPr>
                <w:t> Chapeltique</w:t>
              </w:r>
            </w:hyperlink>
            <w:r w:rsidRPr="006C7F30">
              <w:rPr>
                <w:shd w:val="clear" w:color="auto" w:fill="FFFFFF"/>
              </w:rPr>
              <w:t> y al oeste con Ciudad Barrios y Chapeltique.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b/>
                <w:i/>
              </w:rPr>
            </w:pPr>
            <w:r w:rsidRPr="006C7F30">
              <w:rPr>
                <w:rStyle w:val="nfasis"/>
                <w:b/>
                <w:bCs/>
                <w:i w:val="0"/>
              </w:rPr>
              <w:t>Arqueología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i/>
              </w:rPr>
            </w:pPr>
            <w:r w:rsidRPr="006C7F30">
              <w:t xml:space="preserve">En el cantón El Maguey, a 1k al Sur de Guatajiagua, están las ruinas de Potorrostique o Tocorrostique, pueblo </w:t>
            </w:r>
            <w:proofErr w:type="gramStart"/>
            <w:r w:rsidRPr="006C7F30">
              <w:t>lenca</w:t>
            </w:r>
            <w:proofErr w:type="gramEnd"/>
            <w:r w:rsidRPr="006C7F30">
              <w:t xml:space="preserve"> que en 1549 tenía .unos 850 habitantes. Al Este de Guatajiagua, está la quebrada de Tocorrostique. A 8 k al Noroeste, queda el cantón de Sirigual, pueblo </w:t>
            </w:r>
            <w:proofErr w:type="gramStart"/>
            <w:r w:rsidRPr="006C7F30">
              <w:t>lenca</w:t>
            </w:r>
            <w:proofErr w:type="gramEnd"/>
            <w:r w:rsidRPr="006C7F30">
              <w:t xml:space="preserve"> precolombino que en 1549 tenía unos 600 habitantes. Sirigual significa "río de las estrellas", de </w:t>
            </w:r>
            <w:proofErr w:type="spellStart"/>
            <w:r w:rsidRPr="006C7F30">
              <w:rPr>
                <w:rStyle w:val="nfasis"/>
              </w:rPr>
              <w:t>ciri</w:t>
            </w:r>
            <w:proofErr w:type="spellEnd"/>
            <w:r w:rsidRPr="006C7F30">
              <w:rPr>
                <w:rStyle w:val="nfasis"/>
              </w:rPr>
              <w:t>, </w:t>
            </w:r>
            <w:r w:rsidRPr="006C7F30">
              <w:t>estrella, y </w:t>
            </w:r>
            <w:proofErr w:type="spellStart"/>
            <w:r w:rsidRPr="006C7F30">
              <w:rPr>
                <w:rStyle w:val="nfasis"/>
              </w:rPr>
              <w:t>gual</w:t>
            </w:r>
            <w:proofErr w:type="spellEnd"/>
            <w:r w:rsidRPr="006C7F30">
              <w:rPr>
                <w:rStyle w:val="nfasis"/>
              </w:rPr>
              <w:t>, </w:t>
            </w:r>
            <w:r w:rsidRPr="006C7F30">
              <w:t>río, voces del idioma poton.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  <w:rPr>
                <w:b/>
                <w:shd w:val="clear" w:color="auto" w:fill="FFFFFF"/>
              </w:rPr>
            </w:pPr>
            <w:r w:rsidRPr="006C7F30">
              <w:rPr>
                <w:b/>
                <w:shd w:val="clear" w:color="auto" w:fill="FFFFFF"/>
              </w:rPr>
              <w:t>Desarrollo económico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120" w:beforeAutospacing="0" w:after="0" w:afterAutospacing="0" w:line="360" w:lineRule="auto"/>
              <w:jc w:val="both"/>
            </w:pPr>
            <w:r w:rsidRPr="006C7F30">
              <w:t>La ubicación geográfica de este municipio permite que su producción agrícola sea variada. Los principales rubros de este municipio son las artesanías del barro negro, el cultivo del </w:t>
            </w:r>
            <w:hyperlink r:id="rId58" w:tooltip="Maíz" w:history="1">
              <w:r w:rsidRPr="006C7F30">
                <w:t>maíz</w:t>
              </w:r>
            </w:hyperlink>
            <w:r w:rsidRPr="006C7F30">
              <w:t>, el </w:t>
            </w:r>
            <w:hyperlink r:id="rId59" w:tooltip="Frijol" w:history="1">
              <w:r w:rsidRPr="006C7F30">
                <w:t>frijol</w:t>
              </w:r>
            </w:hyperlink>
            <w:r w:rsidRPr="006C7F30">
              <w:t>  utilizados principalmente para el consumo de la población.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Este municipio es muy famoso por la producción de alfarería, elaboración de comales ollas y utensilios de cocinas, como también adornos decorativos elaborados a mano con barro negro.  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Desarrollo social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Las Fiestas patronales en el municipio se celebran del 18 al </w:t>
            </w:r>
            <w:hyperlink r:id="rId60" w:tooltip="20 de enero" w:history="1">
              <w:r w:rsidRPr="006C7F30">
                <w:rPr>
                  <w:rFonts w:ascii="Times New Roman" w:hAnsi="Times New Roman" w:cs="Times New Roman"/>
                  <w:sz w:val="24"/>
                  <w:szCs w:val="24"/>
                </w:rPr>
                <w:t>20 de enero</w:t>
              </w:r>
            </w:hyperlink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 en honor al patrono </w:t>
            </w:r>
            <w:hyperlink r:id="rId61" w:tooltip="San Sebastián Mártir (la página no existe)" w:history="1">
              <w:r w:rsidRPr="006C7F30">
                <w:rPr>
                  <w:rFonts w:ascii="Times New Roman" w:hAnsi="Times New Roman" w:cs="Times New Roman"/>
                  <w:sz w:val="24"/>
                  <w:szCs w:val="24"/>
                </w:rPr>
                <w:t>San Sebastián Mártir</w:t>
              </w:r>
            </w:hyperlink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Cantones del Municipio de Guatajiagua: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Abelines 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Sirigual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Maiguera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Pajigua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San Bartolo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3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Volcán</w:t>
            </w:r>
          </w:p>
          <w:p w:rsidR="006C7F30" w:rsidRPr="006C7F30" w:rsidRDefault="006C7F30" w:rsidP="006C7F30">
            <w:pPr>
              <w:pStyle w:val="Prrafodelista"/>
              <w:spacing w:after="0" w:line="360" w:lineRule="auto"/>
              <w:ind w:left="108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9 Caseríos del cantón Abelines: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Gualcoro, El carbón, La flor, El centro , El Barandillal, Los Villalta , El Botijon, La Pachonera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8 Caseríos del cantón Pajigua: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Pajigua abajo, Pajigua arriba, El Güiscoyol #1, El Güiscoyol #2, El Botijon, Los Diamantes, Los Vigiles, La Torera.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4 Caseríos del cantón el Volcán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Escobal, San Ramón, El Amaton, La Ceiba.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6 Caseríos del cantón Sirigual: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Reten, Las Pases, Loma los Nances, Charanga, Los Parada, El Castaño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8 Caseríos del cantón Maiguera: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Pito, Maiguera el centro, Los Martínez, Los Vásquez, Los Venturas, Los Hernández, Los Guevara, El Relumbrón.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5 Caseríos del cantón san Bartolo: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El Maguey, Las Flores, Los Amates, El Gualabo, san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Bartolo Centro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041702" w:rsidRDefault="006C7F30" w:rsidP="006C7F30">
            <w:pPr>
              <w:pStyle w:val="Ttulo2"/>
              <w:shd w:val="clear" w:color="auto" w:fill="FFFFFF"/>
              <w:spacing w:before="0" w:line="360" w:lineRule="auto"/>
              <w:jc w:val="both"/>
              <w:textAlignment w:val="baseline"/>
              <w:outlineLvl w:val="1"/>
              <w:rPr>
                <w:rFonts w:ascii="Times New Roman" w:hAnsi="Times New Roman" w:cs="Times New Roman"/>
                <w:bCs w:val="0"/>
                <w:caps/>
                <w:color w:val="auto"/>
                <w:sz w:val="24"/>
                <w:szCs w:val="24"/>
              </w:rPr>
            </w:pPr>
            <w:r w:rsidRPr="00041702">
              <w:rPr>
                <w:rFonts w:ascii="Times New Roman" w:hAnsi="Times New Roman" w:cs="Times New Roman"/>
                <w:bCs w:val="0"/>
                <w:caps/>
                <w:color w:val="auto"/>
                <w:sz w:val="24"/>
                <w:szCs w:val="24"/>
                <w:bdr w:val="none" w:sz="0" w:space="0" w:color="auto" w:frame="1"/>
              </w:rPr>
              <w:t>TURISMO</w:t>
            </w:r>
          </w:p>
          <w:p w:rsidR="006C7F30" w:rsidRPr="006C7F30" w:rsidRDefault="006C7F30" w:rsidP="006C7F30">
            <w:pPr>
              <w:pStyle w:val="NormalWeb"/>
              <w:shd w:val="clear" w:color="auto" w:fill="FFFFFF"/>
              <w:spacing w:before="0" w:beforeAutospacing="0" w:after="300" w:afterAutospacing="0" w:line="360" w:lineRule="auto"/>
              <w:jc w:val="both"/>
              <w:textAlignment w:val="baseline"/>
            </w:pPr>
            <w:r w:rsidRPr="006C7F30">
              <w:t>Algunos lugares recomendados a visitar en este municipio son la industria alfarera y de productos lácteos, la Poza El Salto. La cueva el tigre y la cueva de los fierros está ubicado en caserío el carbón de Cantón Abelines a 2 kilómetros al norte del Municipio de Guatajiagua, entre otros.</w:t>
            </w:r>
          </w:p>
          <w:p w:rsidR="006C7F30" w:rsidRPr="006C7F30" w:rsidRDefault="006C7F30" w:rsidP="006C7F30">
            <w:pPr>
              <w:pStyle w:val="Ttulo2"/>
              <w:shd w:val="clear" w:color="auto" w:fill="FFFFFF"/>
              <w:spacing w:before="0" w:line="360" w:lineRule="auto"/>
              <w:jc w:val="both"/>
              <w:textAlignment w:val="baseline"/>
              <w:outlineLvl w:val="1"/>
              <w:rPr>
                <w:rFonts w:ascii="Times New Roman" w:hAnsi="Times New Roman" w:cs="Times New Roman"/>
                <w:bCs w:val="0"/>
                <w:caps/>
                <w:color w:val="auto"/>
                <w:sz w:val="24"/>
                <w:szCs w:val="24"/>
                <w:bdr w:val="none" w:sz="0" w:space="0" w:color="auto" w:frame="1"/>
              </w:rPr>
            </w:pPr>
            <w:r w:rsidRPr="006C7F30">
              <w:rPr>
                <w:rFonts w:ascii="Times New Roman" w:hAnsi="Times New Roman" w:cs="Times New Roman"/>
                <w:bCs w:val="0"/>
                <w:caps/>
                <w:color w:val="auto"/>
                <w:sz w:val="24"/>
                <w:szCs w:val="24"/>
                <w:bdr w:val="none" w:sz="0" w:space="0" w:color="auto" w:frame="1"/>
              </w:rPr>
              <w:t>OTROS DATOS DE INTERÉS</w:t>
            </w:r>
          </w:p>
          <w:p w:rsidR="006C7F30" w:rsidRPr="006C7F30" w:rsidRDefault="006C7F30" w:rsidP="006C7F30">
            <w:pPr>
              <w:pStyle w:val="Ttulo2"/>
              <w:shd w:val="clear" w:color="auto" w:fill="FFFFFF"/>
              <w:spacing w:before="0" w:line="360" w:lineRule="auto"/>
              <w:jc w:val="both"/>
              <w:textAlignment w:val="baseline"/>
              <w:outlineLvl w:val="1"/>
              <w:rPr>
                <w:rFonts w:ascii="Times New Roman" w:hAnsi="Times New Roman" w:cs="Times New Roman"/>
                <w:b w:val="0"/>
                <w:bCs w:val="0"/>
                <w:caps/>
                <w:color w:val="auto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  <w:t>Guatajiagua tiene una extensión territorial de 70.77 kilómetros cuadrados, tiene una población de más de 12 mil habitantes y se encuentra a 240 metros de altura sobre el nivel del mar.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Posee el título de Ciudad, concedido en 1928 y se encuentra a una distancia de 146 kilómetros de San Salvador.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municipio cuenta con centro escolar, juzgados de paz, Instituto Nacional, Colegio Cristiano y Unidad de Salud, Posee una casa de la cultura auspiciada por la municipalidad.</w:t>
            </w: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1953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3.3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Atri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b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/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es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ega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pStyle w:val="Ttulo1"/>
              <w:shd w:val="clear" w:color="auto" w:fill="auto"/>
              <w:spacing w:before="0" w:line="360" w:lineRule="auto"/>
              <w:jc w:val="both"/>
              <w:outlineLvl w:val="0"/>
              <w:rPr>
                <w:rFonts w:ascii="Times New Roman" w:hAnsi="Times New Roman" w:cs="Times New Roman"/>
                <w:color w:val="auto"/>
                <w:szCs w:val="24"/>
                <w:lang w:val="es-SV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Entre las funciones principales establecidas en el Código Municipal están: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Aprobar y aplicar ordenanzas y reglamentos locales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Crear, modificar o suprimir tasas y contribuciones especiales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Establecer convenios entre municipios e instituciones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Elaborar, aprobar y ejecutar los planes de desarrollo local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Llevar los libros, expedientes y documentos del Concejo, custodiar su archivo y conservarlo </w:t>
            </w: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lastRenderedPageBreak/>
              <w:t>organizado.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Mantener actualizada la base de datos tributaria del municipio 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Llevar al día el Inventario de los bienes del Municipio y sus registros contables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Formar el Registro del Estado Familiar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Extender carnets de identificación personal a menores de 18 años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Regular el funcionamiento de cantinas.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Regular y supervisar los espectáculos públicos y publicidad comercial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Regular los establecimientos comerciales, industriales, de servicio  Matricular los </w:t>
            </w:r>
            <w:proofErr w:type="spellStart"/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ciber</w:t>
            </w:r>
            <w:proofErr w:type="spellEnd"/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 establecidas en el municipio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Autorizar y fiscalizar parcelaciones, lotificaciones, urbanizaciones y demás obras particulares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Otorgar la Personalidad Jurídica a las Entidades Municipales, Juntas de Vecinos y ADESCOS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Inscribir todos los títulos de los predios rústicos de la jurisdicción de la municipalidad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Autorizar la venta de semovientes y matrícula de fierros.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Regular el transporte local, autorizar la ubicación y funcionamiento de terminales y transporte de pasajeros y de carga.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Desarrollar y mantener el alumbrado público, cal</w:t>
            </w:r>
            <w:r w:rsidR="00526CF2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les, caminos, parques, aceras.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Desarrollar y controlar la nomenclatura Prestar el servicio de aseo, barrido de calles, recolección, tratamiento y disposición final de basuras.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 Prestar el servicio de cementerios y servicios funerarios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Promover la gestión ambiental y la protección de los recursos naturales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lastRenderedPageBreak/>
              <w:t xml:space="preserve">Crear, impulsar y regular servicios que faciliten el funcionamiento de tiangues y mataderos.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Desarrollo y control de la nomenclatura y ornato público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Crear, impulsar y regular el funcionamiento de mercados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Promover la cultura. Organizar ferias y festividades populares.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Promover el deporte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 xml:space="preserve">Promover la participación ciudadana y transparencia 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position w:val="-1"/>
                <w:sz w:val="24"/>
                <w:szCs w:val="24"/>
                <w:lang w:val="es-SV"/>
              </w:rPr>
              <w:t>Promover el turismo interno y externo, y regular el uso y explotación turística y deportiva de  ríos y demás sitios propios del municipio.</w:t>
            </w:r>
          </w:p>
        </w:tc>
      </w:tr>
      <w:tr w:rsidR="006C7F30" w:rsidRPr="006C7F30" w:rsidTr="006C7F30">
        <w:trPr>
          <w:trHeight w:val="6570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3.4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admi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is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ativa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pStyle w:val="Prrafodelista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position w:val="-1"/>
                <w:sz w:val="24"/>
                <w:szCs w:val="24"/>
              </w:rPr>
              <w:t>Concejo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Sindicatura municipal 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Comisión Municipal de la carrera administrativa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Comisión de seguridad y salud ocupacional.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Auditoria interna.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Secretaria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sz w:val="24"/>
                <w:szCs w:val="24"/>
              </w:rPr>
              <w:t>Despacho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Municipal de la mujer.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acceso a la información pública.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Comisión de ética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Registro Municipal de carrera administrativa. 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medio ambiente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 Promoción social y participación ciudadana.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deporte.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archivo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Contabilidad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Tesorería Municipal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Colecturía.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UATM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Catastro y cuentas corrientes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UACI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Bodega.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Administrador de contrato.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proyectos administrativos.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Registro del Estado Familiar. 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niñez adolescencia y Juventud.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Unidad de Cultura.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Servicios públicos Municipales.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Alumbrado público.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Parque, zonas verdes y recreativas.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Mercado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Adoquinado.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Motoristas.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Sereno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Aseo, recolección y transporte de desechos sólidos.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Cementerio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Servicio de agua 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Canchas deportivas.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Salón de servicios de usos múltiples.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i/>
                <w:sz w:val="24"/>
                <w:szCs w:val="24"/>
              </w:rPr>
              <w:t>Vigilante Municipal.</w:t>
            </w:r>
          </w:p>
          <w:p w:rsidR="006C7F30" w:rsidRPr="006C7F30" w:rsidRDefault="006C7F30" w:rsidP="006C7F30">
            <w:pPr>
              <w:pStyle w:val="Prrafodelista"/>
              <w:numPr>
                <w:ilvl w:val="0"/>
                <w:numId w:val="22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Servicios Generales.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3.5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G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ión de d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p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í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ica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6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62"/>
              <w:jc w:val="both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No se han establecido políticas pero creemos que teniendo los mecanismos y un buen 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is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h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io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al, la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g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ón do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en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al  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erá 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g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te 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y   fl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da   en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 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s 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feren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es participantes</w:t>
            </w:r>
            <w:r w:rsidRPr="006C7F30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q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ue lo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onf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an entre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 centrales y especializado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62"/>
              <w:jc w:val="both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Dichos Mecanismos como: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62"/>
              <w:jc w:val="both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Control de Ingresos de Estudiantes, persona natural al Archivo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62"/>
              <w:jc w:val="both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Control de Entrega de Información de las Unidades al Archivo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3.6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dificio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Calle General Menéndez B° el centro Guatajiagua frente al parque municipal Departamento de Morazán, El Salvador.</w:t>
            </w:r>
          </w:p>
          <w:p w:rsidR="00C70303" w:rsidRDefault="00936D75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 alcaldía Municipal es un edificio de dos niveles, </w:t>
            </w:r>
          </w:p>
          <w:p w:rsidR="00224383" w:rsidRDefault="00C70303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Zincalum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sistema constructivo </w:t>
            </w:r>
            <w:r w:rsidR="00224383">
              <w:rPr>
                <w:rFonts w:ascii="Times New Roman" w:hAnsi="Times New Roman" w:cs="Times New Roman"/>
                <w:sz w:val="24"/>
                <w:szCs w:val="24"/>
              </w:rPr>
              <w:t>de bloque y divisiones de tabla roca.</w:t>
            </w:r>
          </w:p>
          <w:p w:rsidR="006C7F30" w:rsidRPr="00167BD2" w:rsidRDefault="006C7F30" w:rsidP="00167BD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 Ar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h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vo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Institucional  es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 lo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al que mide aproximadamente 5.80 mts de ancho dividido en dos habitaciones de 2.00mts una y la otra de 3.00mts por   4 mts de largo los dos</w:t>
            </w:r>
            <w:r w:rsidR="00167BD2">
              <w:rPr>
                <w:rFonts w:ascii="Times New Roman" w:hAnsi="Times New Roman" w:cs="Times New Roman"/>
                <w:sz w:val="24"/>
                <w:szCs w:val="24"/>
              </w:rPr>
              <w:t xml:space="preserve"> los cuales no poseen las condiciones adecuadas para la </w:t>
            </w:r>
            <w:r w:rsidR="00595D88">
              <w:rPr>
                <w:rFonts w:ascii="Times New Roman" w:hAnsi="Times New Roman" w:cs="Times New Roman"/>
                <w:sz w:val="24"/>
                <w:szCs w:val="24"/>
              </w:rPr>
              <w:t xml:space="preserve">óptima conservación, y acceso a la documentación 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04170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b/>
                <w:position w:val="-1"/>
                <w:sz w:val="24"/>
                <w:szCs w:val="24"/>
              </w:rPr>
            </w:pPr>
            <w:r w:rsidRPr="00041702">
              <w:rPr>
                <w:rFonts w:ascii="Times New Roman" w:hAnsi="Times New Roman" w:cs="Times New Roman"/>
                <w:b/>
                <w:sz w:val="24"/>
                <w:szCs w:val="24"/>
              </w:rPr>
              <w:t>3.7. Fondos y otras colecciones custodiadas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Toda la Documentación que la Institución Genera y     Resgu</w:t>
            </w:r>
            <w:r w:rsidR="00E934FA">
              <w:rPr>
                <w:rFonts w:ascii="Times New Roman" w:hAnsi="Times New Roman" w:cs="Times New Roman"/>
                <w:sz w:val="24"/>
                <w:szCs w:val="24"/>
              </w:rPr>
              <w:t>arda en el Archivo Central desde 1901 hasta 2019.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2944"/>
        </w:trPr>
        <w:tc>
          <w:tcPr>
            <w:tcW w:w="4684" w:type="dxa"/>
            <w:tcBorders>
              <w:left w:val="single" w:sz="18" w:space="0" w:color="auto"/>
              <w:bottom w:val="single" w:sz="18" w:space="0" w:color="1D184A" w:themeColor="accent3" w:themeShade="BF"/>
            </w:tcBorders>
            <w:vAlign w:val="center"/>
          </w:tcPr>
          <w:p w:rsidR="006C7F30" w:rsidRPr="0004170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b/>
                <w:position w:val="-1"/>
                <w:sz w:val="24"/>
                <w:szCs w:val="24"/>
              </w:rPr>
            </w:pPr>
            <w:r w:rsidRPr="00041702">
              <w:rPr>
                <w:rFonts w:ascii="Times New Roman" w:hAnsi="Times New Roman" w:cs="Times New Roman"/>
                <w:b/>
                <w:sz w:val="24"/>
                <w:szCs w:val="24"/>
              </w:rPr>
              <w:t>3.8. Instrumentos de descripción, guías y publicaciones.</w:t>
            </w:r>
          </w:p>
        </w:tc>
        <w:tc>
          <w:tcPr>
            <w:tcW w:w="5897" w:type="dxa"/>
            <w:tcBorders>
              <w:bottom w:val="single" w:sz="18" w:space="0" w:color="1D184A" w:themeColor="accent3" w:themeShade="BF"/>
              <w:righ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Por el momento no contamos con las descripciones por la cual estamos en el proceso de Identificación y Clasificación de los Documentos.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bottom w:val="single" w:sz="18" w:space="0" w:color="1D184A" w:themeColor="accent3" w:themeShade="BF"/>
              <w:right w:val="single" w:sz="18" w:space="0" w:color="auto"/>
            </w:tcBorders>
            <w:shd w:val="clear" w:color="auto" w:fill="948CDA" w:themeFill="accent3" w:themeFillTint="66"/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4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AREA DE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ACCE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</w:tc>
      </w:tr>
      <w:tr w:rsidR="006C7F30" w:rsidRPr="006C7F30" w:rsidTr="006C7F30">
        <w:tc>
          <w:tcPr>
            <w:tcW w:w="4684" w:type="dxa"/>
            <w:tcBorders>
              <w:top w:val="single" w:sz="18" w:space="0" w:color="1D184A" w:themeColor="accent3" w:themeShade="BF"/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4.1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H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ios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ape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a.</w:t>
            </w:r>
          </w:p>
        </w:tc>
        <w:tc>
          <w:tcPr>
            <w:tcW w:w="5897" w:type="dxa"/>
            <w:tcBorders>
              <w:top w:val="single" w:sz="18" w:space="0" w:color="1D184A" w:themeColor="accent3" w:themeShade="BF"/>
              <w:right w:val="single" w:sz="18" w:space="0" w:color="auto"/>
            </w:tcBorders>
          </w:tcPr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pú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bl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ico:</w:t>
            </w:r>
          </w:p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unes</w:t>
            </w:r>
            <w:r w:rsidRPr="006C7F30">
              <w:rPr>
                <w:rFonts w:ascii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er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de</w:t>
            </w:r>
            <w:r w:rsidRPr="006C7F30">
              <w:rPr>
                <w:rFonts w:ascii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8:00</w:t>
            </w:r>
            <w:r w:rsidRPr="006C7F30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am</w:t>
            </w:r>
            <w:r w:rsidRPr="006C7F30">
              <w:rPr>
                <w:rFonts w:ascii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12:00</w:t>
            </w:r>
            <w:r w:rsidRPr="006C7F30">
              <w:rPr>
                <w:rFonts w:ascii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p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m </w:t>
            </w:r>
            <w:r w:rsidRPr="006C7F30">
              <w:rPr>
                <w:rFonts w:ascii="Times New Roman" w:hAnsi="Times New Roman" w:cs="Times New Roman"/>
                <w:spacing w:val="44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6C7F30">
              <w:rPr>
                <w:rFonts w:ascii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de</w:t>
            </w:r>
            <w:r w:rsidRPr="006C7F30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1: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00</w:t>
            </w:r>
            <w:r w:rsidRPr="006C7F30">
              <w:rPr>
                <w:rFonts w:ascii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p.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4:00 p.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Cer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ado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pú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bl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ic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áb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do  y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d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ng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E26B8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Y días festivos como son:</w:t>
            </w:r>
          </w:p>
          <w:p w:rsidR="000E26B8" w:rsidRDefault="008175C6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19 y 20 de enero</w:t>
            </w:r>
            <w:r w:rsidR="000E26B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: fiestas patronales </w:t>
            </w:r>
          </w:p>
          <w:p w:rsidR="000E26B8" w:rsidRDefault="008175C6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lastRenderedPageBreak/>
              <w:t>semana santa,</w:t>
            </w:r>
          </w:p>
          <w:p w:rsidR="000E26B8" w:rsidRDefault="000E26B8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10 de mayo: día de la madres </w:t>
            </w:r>
          </w:p>
          <w:p w:rsidR="000E26B8" w:rsidRDefault="000E26B8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1 de mayo: día del trabajador </w:t>
            </w:r>
          </w:p>
          <w:p w:rsidR="000E26B8" w:rsidRDefault="000E26B8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17 de junio: día del padres</w:t>
            </w:r>
          </w:p>
          <w:p w:rsidR="000E26B8" w:rsidRDefault="0056043B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 de julio</w:t>
            </w:r>
            <w:r w:rsidR="000E26B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: fiestas Titulares </w:t>
            </w:r>
            <w:r w:rsidR="006C7F30"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</w:p>
          <w:p w:rsidR="00E301FE" w:rsidRPr="00E301FE" w:rsidRDefault="00C020CE" w:rsidP="00E301FE">
            <w:pPr>
              <w:jc w:val="both"/>
              <w:rPr>
                <w:rFonts w:ascii="Calibri" w:eastAsia="Calibri" w:hAnsi="Calibri" w:cs="Calibri"/>
                <w:lang w:val="es-SV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del </w:t>
            </w:r>
            <w:r w:rsidR="000E26B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1 al 6 de agosto</w:t>
            </w:r>
            <w:r w:rsidR="00E301FE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:</w:t>
            </w:r>
            <w:r w:rsidR="00E301FE" w:rsidRPr="00E301FE">
              <w:rPr>
                <w:rFonts w:ascii="Calibri" w:eastAsia="Calibri" w:hAnsi="Calibri" w:cs="Calibri"/>
                <w:lang w:val="es-SV"/>
              </w:rPr>
              <w:t xml:space="preserve"> Celebración del Divino Salvador del Mundo;</w:t>
            </w:r>
          </w:p>
          <w:p w:rsidR="00E301FE" w:rsidRDefault="00E301FE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Último</w:t>
            </w:r>
            <w:r w:rsidR="008175C6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viernes de agosto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: día del empleado Municipal.</w:t>
            </w:r>
          </w:p>
          <w:p w:rsidR="00E301FE" w:rsidRDefault="00E301FE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15 de septiembre: día de la independencia patria.</w:t>
            </w:r>
          </w:p>
          <w:p w:rsidR="00E301FE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 de novi</w:t>
            </w:r>
            <w:r w:rsidR="0056043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embre</w:t>
            </w:r>
            <w:r w:rsidR="00E301FE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: día de los difuntos </w:t>
            </w:r>
          </w:p>
          <w:p w:rsidR="00EF24A2" w:rsidRPr="00EF24A2" w:rsidRDefault="00E301FE" w:rsidP="00EF24A2">
            <w:pPr>
              <w:jc w:val="both"/>
              <w:rPr>
                <w:rFonts w:ascii="Times New Roman" w:eastAsia="Calibri" w:hAnsi="Times New Roman" w:cs="Times New Roman"/>
                <w:lang w:val="es-SV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="0056043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del 21 de diciembre al </w:t>
            </w:r>
            <w:r w:rsidR="00A97C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de enero</w:t>
            </w:r>
            <w:r w:rsidRPr="00EF24A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:</w:t>
            </w:r>
            <w:r w:rsidR="00EF24A2" w:rsidRPr="00EF24A2">
              <w:rPr>
                <w:rFonts w:ascii="Times New Roman" w:eastAsia="Calibri" w:hAnsi="Times New Roman" w:cs="Times New Roman"/>
                <w:lang w:val="es-SV"/>
              </w:rPr>
              <w:t>Fiestas Navideñas y Fin de Año</w:t>
            </w:r>
          </w:p>
          <w:p w:rsidR="006C7F30" w:rsidRPr="00EF24A2" w:rsidRDefault="00EF24A2" w:rsidP="00EF24A2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EF24A2">
              <w:rPr>
                <w:rFonts w:ascii="Times New Roman" w:eastAsia="Calibri" w:hAnsi="Times New Roman" w:cs="Times New Roman"/>
                <w:lang w:val="es-SV"/>
              </w:rPr>
              <w:t>Otras que Decrete La Asamblea Legislativa.</w:t>
            </w:r>
          </w:p>
          <w:p w:rsidR="006C7F30" w:rsidRPr="006C7F30" w:rsidRDefault="006C7F30" w:rsidP="006C7F30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2B3EEA">
            <w:pPr>
              <w:widowControl w:val="0"/>
              <w:autoSpaceDE w:val="0"/>
              <w:autoSpaceDN w:val="0"/>
              <w:adjustRightInd w:val="0"/>
              <w:spacing w:line="360" w:lineRule="auto"/>
              <w:ind w:right="98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4.2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dicion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equ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sit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 el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2B3EEA" w:rsidRPr="002B3EEA" w:rsidRDefault="002B3EEA" w:rsidP="002B3EEA">
            <w:pPr>
              <w:jc w:val="both"/>
              <w:rPr>
                <w:rFonts w:ascii="Times New Roman" w:eastAsia="Calibri" w:hAnsi="Times New Roman" w:cs="Times New Roman"/>
                <w:lang w:val="es-SV"/>
              </w:rPr>
            </w:pPr>
            <w:r w:rsidRPr="002B3EEA">
              <w:rPr>
                <w:rFonts w:ascii="Times New Roman" w:eastAsia="Calibri" w:hAnsi="Times New Roman" w:cs="Times New Roman"/>
                <w:lang w:val="es-SV"/>
              </w:rPr>
              <w:t>Las consultas se dirigirán a:</w:t>
            </w:r>
          </w:p>
          <w:p w:rsidR="002B3EEA" w:rsidRPr="002B3EEA" w:rsidRDefault="002B3EEA" w:rsidP="002B3EEA">
            <w:pPr>
              <w:jc w:val="both"/>
              <w:rPr>
                <w:rFonts w:ascii="Times New Roman" w:eastAsia="Calibri" w:hAnsi="Times New Roman" w:cs="Times New Roman"/>
                <w:b/>
                <w:lang w:val="es-SV"/>
              </w:rPr>
            </w:pPr>
            <w:r w:rsidRPr="002B3EEA">
              <w:rPr>
                <w:rFonts w:ascii="Times New Roman" w:eastAsia="Calibri" w:hAnsi="Times New Roman" w:cs="Times New Roman"/>
                <w:b/>
                <w:lang w:val="es-SV"/>
              </w:rPr>
              <w:t>Oficial de</w:t>
            </w:r>
            <w:r w:rsidRPr="00C32512">
              <w:rPr>
                <w:rFonts w:ascii="Times New Roman" w:eastAsia="Calibri" w:hAnsi="Times New Roman" w:cs="Times New Roman"/>
                <w:b/>
                <w:lang w:val="es-SV"/>
              </w:rPr>
              <w:t xml:space="preserve"> Acceso a la Información: Sr. Danilo Orlando Veliz</w:t>
            </w:r>
            <w:r w:rsidRPr="002B3EEA">
              <w:rPr>
                <w:rFonts w:ascii="Times New Roman" w:eastAsia="Calibri" w:hAnsi="Times New Roman" w:cs="Times New Roman"/>
                <w:b/>
                <w:lang w:val="es-SV"/>
              </w:rPr>
              <w:t>.</w:t>
            </w:r>
            <w:r w:rsidRPr="00C32512">
              <w:rPr>
                <w:rFonts w:ascii="Times New Roman" w:eastAsia="Calibri" w:hAnsi="Times New Roman" w:cs="Times New Roman"/>
                <w:b/>
                <w:lang w:val="es-SV"/>
              </w:rPr>
              <w:t xml:space="preserve"> Tel.2658-6</w:t>
            </w:r>
            <w:r w:rsidR="00C32512" w:rsidRPr="00C32512">
              <w:rPr>
                <w:rFonts w:ascii="Times New Roman" w:eastAsia="Calibri" w:hAnsi="Times New Roman" w:cs="Times New Roman"/>
                <w:b/>
                <w:lang w:val="es-SV"/>
              </w:rPr>
              <w:t>591</w:t>
            </w:r>
          </w:p>
          <w:p w:rsidR="00C32512" w:rsidRPr="002B3EEA" w:rsidRDefault="002B3EEA" w:rsidP="00C32512">
            <w:pPr>
              <w:jc w:val="both"/>
              <w:rPr>
                <w:rFonts w:ascii="Times New Roman" w:eastAsia="Calibri" w:hAnsi="Times New Roman" w:cs="Times New Roman"/>
                <w:b/>
                <w:lang w:val="es-SV"/>
              </w:rPr>
            </w:pPr>
            <w:r w:rsidRPr="00C32512">
              <w:rPr>
                <w:rFonts w:ascii="Times New Roman" w:eastAsia="Calibri" w:hAnsi="Times New Roman" w:cs="Times New Roman"/>
                <w:b/>
                <w:lang w:val="es-SV"/>
              </w:rPr>
              <w:t xml:space="preserve">Oficial de Gestión Documental y Archivo: </w:t>
            </w:r>
            <w:r w:rsidR="00C32512" w:rsidRPr="00C32512">
              <w:rPr>
                <w:rFonts w:ascii="Times New Roman" w:eastAsia="Calibri" w:hAnsi="Times New Roman" w:cs="Times New Roman"/>
                <w:b/>
                <w:lang w:val="es-SV"/>
              </w:rPr>
              <w:t>Licda. Yoselin Karina Villalta. Tel.2658-6591</w:t>
            </w:r>
          </w:p>
          <w:p w:rsidR="006C7F30" w:rsidRPr="00C32512" w:rsidRDefault="006C7F30" w:rsidP="00C32512">
            <w:pPr>
              <w:pStyle w:val="Sinespaciado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827"/>
        </w:trPr>
        <w:tc>
          <w:tcPr>
            <w:tcW w:w="4684" w:type="dxa"/>
            <w:tcBorders>
              <w:left w:val="single" w:sz="18" w:space="0" w:color="auto"/>
              <w:bottom w:val="single" w:sz="18" w:space="0" w:color="1D184A" w:themeColor="accent3" w:themeShade="BF"/>
            </w:tcBorders>
            <w:vAlign w:val="center"/>
          </w:tcPr>
          <w:p w:rsidR="006C7F30" w:rsidRPr="006C7F30" w:rsidRDefault="006C7F30" w:rsidP="00C32512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7" w:type="dxa"/>
            <w:tcBorders>
              <w:bottom w:val="single" w:sz="18" w:space="0" w:color="1D184A" w:themeColor="accent3" w:themeShade="BF"/>
              <w:right w:val="single" w:sz="18" w:space="0" w:color="auto"/>
            </w:tcBorders>
          </w:tcPr>
          <w:p w:rsidR="006C7F30" w:rsidRPr="00C32512" w:rsidRDefault="00A115EB" w:rsidP="00A115EB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El servicio de autobuses es por medio de la Ruta 326 desde san Miguel y ruta 240 desde san Francisco Gotera (autobús, no microbús) </w:t>
            </w:r>
            <w:r w:rsidR="006731D4"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>su punto situado 110</w:t>
            </w:r>
            <w:r w:rsidR="00AA2D2A"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 metros abajo</w:t>
            </w:r>
            <w:r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 de la institución.</w:t>
            </w:r>
          </w:p>
          <w:p w:rsidR="00AA2D2A" w:rsidRPr="00C32512" w:rsidRDefault="00AA2D2A" w:rsidP="00A115EB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El acceso principal no tiene condiciones para personas con movilidad reducida y discapacidad. </w:t>
            </w:r>
            <w:proofErr w:type="gramStart"/>
            <w:r w:rsidR="00D54077"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>se</w:t>
            </w:r>
            <w:proofErr w:type="gramEnd"/>
            <w:r w:rsidR="00D54077"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 recomienda notificar vía telefónica a Recepción con antelación, para evitar inconvenientes y molestias.</w:t>
            </w:r>
          </w:p>
          <w:p w:rsidR="00D54077" w:rsidRPr="00C32512" w:rsidRDefault="00D54077" w:rsidP="00A115EB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both"/>
              <w:rPr>
                <w:rFonts w:ascii="Times New Roman" w:hAnsi="Times New Roman" w:cs="Times New Roman"/>
                <w:position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position w:val="-1"/>
                <w:sz w:val="24"/>
                <w:szCs w:val="24"/>
              </w:rPr>
              <w:t xml:space="preserve">En el interior de las oficinas  existen obstáculos en la circulación (gradas hacia el segundo nivel) </w:t>
            </w:r>
          </w:p>
        </w:tc>
      </w:tr>
      <w:tr w:rsidR="006C7F30" w:rsidRPr="006C7F30" w:rsidTr="009A5DDF"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bottom w:val="single" w:sz="18" w:space="0" w:color="1D184A" w:themeColor="accent3" w:themeShade="BF"/>
              <w:right w:val="single" w:sz="18" w:space="0" w:color="auto"/>
            </w:tcBorders>
            <w:shd w:val="clear" w:color="auto" w:fill="948CDA" w:themeFill="accent3" w:themeFillTint="66"/>
          </w:tcPr>
          <w:p w:rsidR="006C7F30" w:rsidRPr="00C32512" w:rsidRDefault="006C7F30" w:rsidP="009A5DDF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position w:val="-1"/>
                <w:sz w:val="28"/>
                <w:szCs w:val="28"/>
              </w:rPr>
            </w:pP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pacing w:val="-1"/>
                <w:sz w:val="28"/>
                <w:szCs w:val="28"/>
              </w:rPr>
              <w:t>5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</w:rPr>
              <w:t>.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pacing w:val="-1"/>
                <w:sz w:val="28"/>
                <w:szCs w:val="28"/>
              </w:rPr>
              <w:t xml:space="preserve"> 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</w:rPr>
              <w:t>AREA DE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pacing w:val="-1"/>
                <w:sz w:val="28"/>
                <w:szCs w:val="28"/>
              </w:rPr>
              <w:t xml:space="preserve"> 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</w:rPr>
              <w:t>S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pacing w:val="-1"/>
                <w:sz w:val="28"/>
                <w:szCs w:val="28"/>
              </w:rPr>
              <w:t>E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</w:rPr>
              <w:t>RV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pacing w:val="-1"/>
                <w:sz w:val="28"/>
                <w:szCs w:val="28"/>
              </w:rPr>
              <w:t>I</w:t>
            </w:r>
            <w:r w:rsidRPr="00C32512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28"/>
              </w:rPr>
              <w:t>CIOS</w:t>
            </w:r>
          </w:p>
        </w:tc>
      </w:tr>
      <w:tr w:rsidR="006C7F30" w:rsidRPr="006C7F30" w:rsidTr="00E00AEA">
        <w:trPr>
          <w:trHeight w:val="1094"/>
        </w:trPr>
        <w:tc>
          <w:tcPr>
            <w:tcW w:w="4684" w:type="dxa"/>
            <w:tcBorders>
              <w:top w:val="single" w:sz="18" w:space="0" w:color="1D184A" w:themeColor="accent3" w:themeShade="BF"/>
              <w:left w:val="single" w:sz="18" w:space="0" w:color="auto"/>
            </w:tcBorders>
            <w:vAlign w:val="center"/>
          </w:tcPr>
          <w:p w:rsidR="006C7F30" w:rsidRPr="006C7F30" w:rsidRDefault="006C7F30" w:rsidP="00E00AEA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S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ervici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ayuda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5897" w:type="dxa"/>
            <w:tcBorders>
              <w:top w:val="single" w:sz="18" w:space="0" w:color="1D184A" w:themeColor="accent3" w:themeShade="BF"/>
              <w:right w:val="single" w:sz="18" w:space="0" w:color="auto"/>
            </w:tcBorders>
            <w:vAlign w:val="bottom"/>
          </w:tcPr>
          <w:p w:rsidR="006C7F30" w:rsidRPr="00C32512" w:rsidRDefault="006C7F30" w:rsidP="006C7F30">
            <w:pPr>
              <w:pStyle w:val="Prrafodelista"/>
              <w:spacing w:after="0" w:line="360" w:lineRule="auto"/>
              <w:ind w:left="36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C32512" w:rsidRDefault="006C7F30" w:rsidP="006C7F30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z w:val="24"/>
                <w:szCs w:val="24"/>
              </w:rPr>
              <w:t>En la Oficina de Archivo se habilitan espacios para consulta de ser requeridos por el solicitante.</w:t>
            </w:r>
          </w:p>
          <w:p w:rsidR="006C7F30" w:rsidRPr="00C32512" w:rsidRDefault="006C7F30" w:rsidP="006C7F30">
            <w:pPr>
              <w:pStyle w:val="Prrafodelista"/>
              <w:numPr>
                <w:ilvl w:val="0"/>
                <w:numId w:val="5"/>
              </w:num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z w:val="24"/>
                <w:szCs w:val="24"/>
              </w:rPr>
              <w:t>Los servicios de referencia, orientación y ayuda a la investigación se pueden llevar a cabo a través del Oficial de Información.</w:t>
            </w:r>
          </w:p>
          <w:p w:rsidR="006C7F30" w:rsidRPr="00E00AEA" w:rsidRDefault="006C7F30" w:rsidP="00E00AEA">
            <w:pPr>
              <w:pStyle w:val="Sinespaciado"/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Reproducción documental impresa</w:t>
            </w:r>
          </w:p>
        </w:tc>
      </w:tr>
      <w:tr w:rsidR="006C7F30" w:rsidRPr="006C7F30" w:rsidTr="006C7F30">
        <w:trPr>
          <w:trHeight w:val="1073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5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S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ervici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epr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C3251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329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</w:p>
          <w:p w:rsidR="006C7F30" w:rsidRPr="00C32512" w:rsidRDefault="006C7F30" w:rsidP="006C7F30">
            <w:pPr>
              <w:pStyle w:val="Prrafodelista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0" w:line="360" w:lineRule="auto"/>
              <w:ind w:right="329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Escaneo </w:t>
            </w:r>
          </w:p>
          <w:p w:rsidR="006C7F30" w:rsidRPr="00C32512" w:rsidRDefault="006C7F30" w:rsidP="006C7F30">
            <w:pPr>
              <w:pStyle w:val="Prrafodelista"/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0" w:line="360" w:lineRule="auto"/>
              <w:ind w:right="329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Fotocopia a blanco y negra</w:t>
            </w:r>
          </w:p>
          <w:p w:rsidR="006C7F30" w:rsidRPr="00C32512" w:rsidRDefault="0037055D" w:rsidP="006C7F30">
            <w:pPr>
              <w:pStyle w:val="Prrafodelista"/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0" w:line="360" w:lineRule="auto"/>
              <w:ind w:right="329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Certificaciones </w:t>
            </w:r>
            <w:r w:rsidR="007C7E94" w:rsidRPr="00C325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(solicitar con anticipación máximo de 3 días avilés)  </w:t>
            </w:r>
          </w:p>
          <w:p w:rsidR="006C7F30" w:rsidRPr="00C3251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329"/>
              <w:jc w:val="both"/>
              <w:rPr>
                <w:rFonts w:ascii="Times New Roman" w:hAnsi="Times New Roman" w:cs="Times New Roman"/>
                <w:spacing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Nota: los siguientes servicios descritos anteriormente son de forma gratuita hasta un máximo de 30 páginas, si el volumen es superior podrá solicitarlos de manera verbal y en el caso que estos  se encuentren en formato digital se proporcionara de esa manera. </w:t>
            </w:r>
          </w:p>
          <w:p w:rsidR="006C7F30" w:rsidRPr="00C3251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3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897219">
        <w:tc>
          <w:tcPr>
            <w:tcW w:w="4684" w:type="dxa"/>
            <w:tcBorders>
              <w:left w:val="single" w:sz="18" w:space="0" w:color="auto"/>
              <w:bottom w:val="single" w:sz="18" w:space="0" w:color="1D184A" w:themeColor="accent3" w:themeShade="BF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5.3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púb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ic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</w:p>
        </w:tc>
        <w:tc>
          <w:tcPr>
            <w:tcW w:w="5897" w:type="dxa"/>
            <w:tcBorders>
              <w:bottom w:val="single" w:sz="18" w:space="0" w:color="1D184A" w:themeColor="accent3" w:themeShade="BF"/>
              <w:right w:val="single" w:sz="18" w:space="0" w:color="auto"/>
            </w:tcBorders>
            <w:vAlign w:val="center"/>
          </w:tcPr>
          <w:p w:rsidR="00897219" w:rsidRPr="00C32512" w:rsidRDefault="00897219" w:rsidP="00897219">
            <w:pPr>
              <w:widowControl w:val="0"/>
              <w:autoSpaceDE w:val="0"/>
              <w:autoSpaceDN w:val="0"/>
              <w:adjustRightInd w:val="0"/>
              <w:spacing w:line="360" w:lineRule="auto"/>
              <w:ind w:right="54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5C9" w:rsidRPr="00C32512" w:rsidRDefault="007A25C9" w:rsidP="00897219">
            <w:pPr>
              <w:widowControl w:val="0"/>
              <w:autoSpaceDE w:val="0"/>
              <w:autoSpaceDN w:val="0"/>
              <w:adjustRightInd w:val="0"/>
              <w:spacing w:line="360" w:lineRule="auto"/>
              <w:ind w:right="54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z w:val="24"/>
                <w:szCs w:val="24"/>
              </w:rPr>
              <w:t>La Administración Municipal de Guatajiagua  cuenta:</w:t>
            </w:r>
          </w:p>
          <w:p w:rsidR="007A25C9" w:rsidRPr="00C32512" w:rsidRDefault="007A25C9" w:rsidP="00897219">
            <w:pPr>
              <w:widowControl w:val="0"/>
              <w:autoSpaceDE w:val="0"/>
              <w:autoSpaceDN w:val="0"/>
              <w:adjustRightInd w:val="0"/>
              <w:spacing w:line="360" w:lineRule="auto"/>
              <w:ind w:right="54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sz w:val="24"/>
                <w:szCs w:val="24"/>
              </w:rPr>
              <w:t>Con un área de recepción</w:t>
            </w:r>
            <w:r w:rsidR="00234154" w:rsidRPr="00C32512">
              <w:rPr>
                <w:rFonts w:ascii="Times New Roman" w:hAnsi="Times New Roman" w:cs="Times New Roman"/>
                <w:sz w:val="24"/>
                <w:szCs w:val="24"/>
              </w:rPr>
              <w:t>, parque municipal, baños, café y  agua para los usuarios que nos visitan.</w:t>
            </w:r>
          </w:p>
          <w:p w:rsidR="006C7F30" w:rsidRPr="00C32512" w:rsidRDefault="006C7F30" w:rsidP="00897219">
            <w:pPr>
              <w:widowControl w:val="0"/>
              <w:autoSpaceDE w:val="0"/>
              <w:autoSpaceDN w:val="0"/>
              <w:adjustRightInd w:val="0"/>
              <w:spacing w:line="360" w:lineRule="auto"/>
              <w:ind w:right="54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34154" w:rsidRPr="00C32512" w:rsidRDefault="00234154" w:rsidP="00897219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5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6C7F30">
        <w:trPr>
          <w:trHeight w:val="475"/>
        </w:trPr>
        <w:tc>
          <w:tcPr>
            <w:tcW w:w="10581" w:type="dxa"/>
            <w:gridSpan w:val="2"/>
            <w:tcBorders>
              <w:top w:val="single" w:sz="18" w:space="0" w:color="1D184A" w:themeColor="accent3" w:themeShade="BF"/>
              <w:left w:val="single" w:sz="18" w:space="0" w:color="auto"/>
              <w:bottom w:val="single" w:sz="18" w:space="0" w:color="1D184A" w:themeColor="accent3" w:themeShade="BF"/>
              <w:right w:val="single" w:sz="18" w:space="0" w:color="auto"/>
            </w:tcBorders>
            <w:shd w:val="clear" w:color="auto" w:fill="948CDA" w:themeFill="accent3" w:themeFillTint="66"/>
            <w:vAlign w:val="center"/>
          </w:tcPr>
          <w:p w:rsidR="006C7F30" w:rsidRPr="00C3251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right="76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</w:t>
            </w:r>
            <w:r w:rsidRPr="00C325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C32512">
              <w:rPr>
                <w:rFonts w:ascii="Times New Roman" w:hAnsi="Times New Roman" w:cs="Times New Roman"/>
                <w:b/>
                <w:bCs/>
                <w:spacing w:val="46"/>
                <w:sz w:val="24"/>
                <w:szCs w:val="24"/>
              </w:rPr>
              <w:t xml:space="preserve"> </w:t>
            </w:r>
            <w:r w:rsidRPr="00C325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AREA DE CO</w:t>
            </w:r>
            <w:r w:rsidRPr="00C32512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</w:t>
            </w:r>
            <w:r w:rsidRPr="00C325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</w:t>
            </w:r>
            <w:r w:rsidRPr="00C32512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O</w:t>
            </w:r>
            <w:r w:rsidRPr="00C325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</w:t>
            </w:r>
          </w:p>
        </w:tc>
      </w:tr>
      <w:tr w:rsidR="006C7F30" w:rsidRPr="006C7F30" w:rsidTr="006C7F30">
        <w:trPr>
          <w:trHeight w:val="660"/>
        </w:trPr>
        <w:tc>
          <w:tcPr>
            <w:tcW w:w="4684" w:type="dxa"/>
            <w:tcBorders>
              <w:top w:val="single" w:sz="18" w:space="0" w:color="1D184A" w:themeColor="accent3" w:themeShade="BF"/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6.1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ificad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ipción</w:t>
            </w:r>
          </w:p>
        </w:tc>
        <w:tc>
          <w:tcPr>
            <w:tcW w:w="5897" w:type="dxa"/>
            <w:tcBorders>
              <w:top w:val="single" w:sz="18" w:space="0" w:color="1D184A" w:themeColor="accent3" w:themeShade="BF"/>
              <w:right w:val="single" w:sz="18" w:space="0" w:color="auto"/>
            </w:tcBorders>
          </w:tcPr>
          <w:p w:rsidR="006C7F30" w:rsidRPr="00C32512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</w:pPr>
          </w:p>
          <w:p w:rsidR="006C7F30" w:rsidRPr="00C32512" w:rsidRDefault="0057190D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32512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No posee</w:t>
            </w:r>
          </w:p>
        </w:tc>
      </w:tr>
      <w:tr w:rsidR="006C7F30" w:rsidRPr="006C7F30" w:rsidTr="006C7F30">
        <w:tc>
          <w:tcPr>
            <w:tcW w:w="4684" w:type="dxa"/>
            <w:tcBorders>
              <w:top w:val="nil"/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6.2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ificad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de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Ins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uci</w:t>
            </w:r>
            <w:r w:rsidRPr="006C7F30">
              <w:rPr>
                <w:rFonts w:ascii="Times New Roman" w:hAnsi="Times New Roman" w:cs="Times New Roman"/>
                <w:b/>
                <w:bCs/>
                <w:spacing w:val="-3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897" w:type="dxa"/>
            <w:tcBorders>
              <w:right w:val="single" w:sz="18" w:space="0" w:color="auto"/>
            </w:tcBorders>
            <w:vAlign w:val="center"/>
          </w:tcPr>
          <w:p w:rsid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Alcaldía Municipal de Guatajiagua.</w:t>
            </w:r>
          </w:p>
          <w:p w:rsidR="00093C71" w:rsidRPr="006C7F30" w:rsidRDefault="0057190D" w:rsidP="006C7F30">
            <w:pPr>
              <w:widowControl w:val="0"/>
              <w:autoSpaceDE w:val="0"/>
              <w:autoSpaceDN w:val="0"/>
              <w:adjustRightInd w:val="0"/>
              <w:spacing w:before="1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Unidad de Gestión Documental y Archivos</w:t>
            </w:r>
          </w:p>
        </w:tc>
      </w:tr>
      <w:tr w:rsidR="006C7F30" w:rsidRPr="006C7F30" w:rsidTr="006C7F30">
        <w:trPr>
          <w:trHeight w:val="1602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6.3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/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co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en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</w:t>
            </w:r>
          </w:p>
        </w:tc>
        <w:tc>
          <w:tcPr>
            <w:tcW w:w="5897" w:type="dxa"/>
            <w:tcBorders>
              <w:righ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2" w:right="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Para  </w:t>
            </w:r>
            <w:r w:rsidRPr="006C7F30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la  </w:t>
            </w:r>
            <w:r w:rsidRPr="006C7F30">
              <w:rPr>
                <w:rFonts w:ascii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ela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b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ora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ón  </w:t>
            </w:r>
            <w:r w:rsidRPr="006C7F30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  </w:t>
            </w:r>
            <w:r w:rsidRPr="006C7F30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ta  </w:t>
            </w:r>
            <w:r w:rsidRPr="006C7F30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p</w:t>
            </w:r>
            <w:r w:rsidRPr="006C7F30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ón  </w:t>
            </w:r>
            <w:r w:rsidRPr="006C7F30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  </w:t>
            </w:r>
            <w:r w:rsidRPr="006C7F30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z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aron  </w:t>
            </w:r>
            <w:r w:rsidRPr="006C7F30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g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en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Descripción realizada conforme a la Normativa I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H     </w:t>
            </w:r>
            <w:r w:rsidRPr="006C7F30">
              <w:rPr>
                <w:rFonts w:ascii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m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a      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er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onal      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p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ara      </w:t>
            </w:r>
            <w:r w:rsidRPr="006C7F30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b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r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Instituciones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q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ue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fo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dos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d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e </w:t>
            </w:r>
            <w:r w:rsidRPr="006C7F30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C7F30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v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o) 2008.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Lineamiento 4 para la ordenación y descripción documental, Instituto de Acceso a la información pública diario oficial, No 147, tomo No 408, san </w:t>
            </w:r>
            <w:r w:rsidRPr="006C7F3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salvador: 17 de agosto de 2015</w:t>
            </w:r>
          </w:p>
          <w:p w:rsidR="006C7F30" w:rsidRPr="006C7F30" w:rsidRDefault="006C7F30" w:rsidP="006C7F30">
            <w:pPr>
              <w:pStyle w:val="Prrafodelista"/>
              <w:widowControl w:val="0"/>
              <w:autoSpaceDE w:val="0"/>
              <w:autoSpaceDN w:val="0"/>
              <w:adjustRightInd w:val="0"/>
              <w:spacing w:after="0" w:line="360" w:lineRule="auto"/>
              <w:ind w:left="36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C7F30" w:rsidRPr="006C7F30" w:rsidTr="002071DF">
        <w:trPr>
          <w:trHeight w:val="536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2071DF"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lastRenderedPageBreak/>
              <w:t>6.4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stado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bor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c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ó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2071DF" w:rsidRDefault="00BE67E8" w:rsidP="006C7F30">
            <w:pPr>
              <w:pStyle w:val="Prrafodelista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Parcial. 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6.5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iv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de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ll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2071DF" w:rsidRDefault="002071DF" w:rsidP="002071DF">
            <w:pPr>
              <w:pStyle w:val="Prrafodelista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Parcial</w:t>
            </w:r>
            <w:r w:rsidR="006C7F30" w:rsidRPr="002071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6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sz w:val="24"/>
                <w:szCs w:val="24"/>
              </w:rPr>
              <w:t>6.6. Fecha de creación, revisión o eliminación.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before="16"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Creada el 14 de enero del 2020</w:t>
            </w:r>
          </w:p>
        </w:tc>
      </w:tr>
      <w:tr w:rsidR="006C7F30" w:rsidRPr="006C7F30" w:rsidTr="00BE67E8">
        <w:trPr>
          <w:trHeight w:val="406"/>
        </w:trPr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2071DF" w:rsidRDefault="006C7F30" w:rsidP="002071D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6.7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</w:t>
            </w:r>
            <w:r w:rsidRPr="006C7F30">
              <w:rPr>
                <w:rFonts w:ascii="Times New Roman" w:hAnsi="Times New Roman" w:cs="Times New Roman"/>
                <w:b/>
                <w:bCs/>
                <w:spacing w:val="2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gua (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s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pacing w:val="-2"/>
                <w:sz w:val="24"/>
                <w:szCs w:val="24"/>
              </w:rPr>
              <w:t>u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r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a(s)</w:t>
            </w:r>
          </w:p>
        </w:tc>
        <w:tc>
          <w:tcPr>
            <w:tcW w:w="5897" w:type="dxa"/>
            <w:tcBorders>
              <w:right w:val="single" w:sz="18" w:space="0" w:color="auto"/>
            </w:tcBorders>
          </w:tcPr>
          <w:p w:rsidR="006C7F30" w:rsidRPr="00BE67E8" w:rsidRDefault="006C7F30" w:rsidP="00BE67E8">
            <w:pPr>
              <w:pStyle w:val="Prrafodelista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E67E8">
              <w:rPr>
                <w:rFonts w:ascii="Times New Roman" w:hAnsi="Times New Roman" w:cs="Times New Roman"/>
                <w:sz w:val="24"/>
                <w:szCs w:val="24"/>
              </w:rPr>
              <w:t>Español. (I</w:t>
            </w:r>
            <w:r w:rsidRPr="00BE67E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BE67E8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BE67E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BE67E8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  <w:r w:rsidRPr="00BE67E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9</w:t>
            </w:r>
            <w:r w:rsidRPr="00BE67E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</w:t>
            </w:r>
            <w:r w:rsidRPr="00BE67E8">
              <w:rPr>
                <w:rFonts w:ascii="Times New Roman" w:hAnsi="Times New Roman" w:cs="Times New Roman"/>
                <w:sz w:val="24"/>
                <w:szCs w:val="24"/>
              </w:rPr>
              <w:t>2)</w:t>
            </w:r>
          </w:p>
        </w:tc>
      </w:tr>
      <w:tr w:rsidR="006C7F30" w:rsidRPr="006C7F30" w:rsidTr="006C7F30">
        <w:tc>
          <w:tcPr>
            <w:tcW w:w="4684" w:type="dxa"/>
            <w:tcBorders>
              <w:lef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6.8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Fue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es.</w:t>
            </w:r>
          </w:p>
        </w:tc>
        <w:tc>
          <w:tcPr>
            <w:tcW w:w="5897" w:type="dxa"/>
            <w:tcBorders>
              <w:righ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before="18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before="18"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Código Municipal.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before="18"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Unidad de Acceso a la Información Publica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before="18"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Lineamientos emitidos por el IAIP</w:t>
            </w:r>
          </w:p>
          <w:p w:rsidR="006C7F30" w:rsidRPr="006C7F30" w:rsidRDefault="006C7F30" w:rsidP="006C7F30">
            <w:pPr>
              <w:pStyle w:val="Prrafodelista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before="18"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</w:rPr>
              <w:t>Instrumentos archivísticos de la unidad de Gestión Documental y Archivos.</w:t>
            </w:r>
          </w:p>
        </w:tc>
      </w:tr>
      <w:tr w:rsidR="006C7F30" w:rsidRPr="006C7F30" w:rsidTr="00E26242">
        <w:trPr>
          <w:trHeight w:val="2111"/>
        </w:trPr>
        <w:tc>
          <w:tcPr>
            <w:tcW w:w="4684" w:type="dxa"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6.9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No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 xml:space="preserve"> 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 m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a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i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</w:t>
            </w:r>
            <w:r w:rsidRPr="006C7F30">
              <w:rPr>
                <w:rFonts w:ascii="Times New Roman" w:hAnsi="Times New Roman" w:cs="Times New Roman"/>
                <w:b/>
                <w:bCs/>
                <w:spacing w:val="-1"/>
                <w:sz w:val="24"/>
                <w:szCs w:val="24"/>
              </w:rPr>
              <w:t>n</w:t>
            </w:r>
            <w:r w:rsidRPr="006C7F30">
              <w:rPr>
                <w:rFonts w:ascii="Times New Roman" w:hAnsi="Times New Roman" w:cs="Times New Roman"/>
                <w:b/>
                <w:bCs/>
                <w:spacing w:val="1"/>
                <w:sz w:val="24"/>
                <w:szCs w:val="24"/>
              </w:rPr>
              <w:t>t</w:t>
            </w: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</w:t>
            </w: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C7F30" w:rsidRPr="006C7F30" w:rsidRDefault="006C7F30" w:rsidP="006C7F30">
            <w:pPr>
              <w:widowControl w:val="0"/>
              <w:autoSpaceDE w:val="0"/>
              <w:autoSpaceDN w:val="0"/>
              <w:adjustRightInd w:val="0"/>
              <w:spacing w:line="360" w:lineRule="auto"/>
              <w:ind w:left="10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7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6C7F30" w:rsidRPr="006C7F30" w:rsidRDefault="006C7F30" w:rsidP="006C7F3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6C7F3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Jefe del Departamento de Gestión Documental y Archivo</w:t>
            </w:r>
          </w:p>
          <w:p w:rsidR="006C7F30" w:rsidRDefault="006C7F30" w:rsidP="002071DF">
            <w:pPr>
              <w:widowControl w:val="0"/>
              <w:autoSpaceDE w:val="0"/>
              <w:autoSpaceDN w:val="0"/>
              <w:adjustRightInd w:val="0"/>
              <w:spacing w:before="18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C7F30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Lic. Yoselin Karina Villalta de Guzmán.</w:t>
            </w:r>
          </w:p>
          <w:p w:rsidR="002071DF" w:rsidRPr="006C7F30" w:rsidRDefault="002071DF" w:rsidP="002071DF">
            <w:pPr>
              <w:widowControl w:val="0"/>
              <w:autoSpaceDE w:val="0"/>
              <w:autoSpaceDN w:val="0"/>
              <w:adjustRightInd w:val="0"/>
              <w:spacing w:before="18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Primera versión  2020-02</w:t>
            </w:r>
          </w:p>
        </w:tc>
      </w:tr>
    </w:tbl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p w:rsidR="00AF47BA" w:rsidRPr="006C7F30" w:rsidRDefault="00AF47BA" w:rsidP="006C7F30">
      <w:pPr>
        <w:widowControl w:val="0"/>
        <w:autoSpaceDE w:val="0"/>
        <w:autoSpaceDN w:val="0"/>
        <w:adjustRightInd w:val="0"/>
        <w:spacing w:after="0" w:line="360" w:lineRule="auto"/>
        <w:ind w:left="102" w:right="76"/>
        <w:jc w:val="both"/>
        <w:rPr>
          <w:rFonts w:ascii="Times New Roman" w:hAnsi="Times New Roman" w:cs="Times New Roman"/>
          <w:position w:val="-1"/>
          <w:sz w:val="24"/>
          <w:szCs w:val="24"/>
        </w:rPr>
      </w:pPr>
    </w:p>
    <w:sectPr w:rsidR="00AF47BA" w:rsidRPr="006C7F30" w:rsidSect="00716694">
      <w:headerReference w:type="default" r:id="rId62"/>
      <w:footerReference w:type="even" r:id="rId63"/>
      <w:footerReference w:type="default" r:id="rId64"/>
      <w:pgSz w:w="11907" w:h="16839" w:code="9"/>
      <w:pgMar w:top="720" w:right="720" w:bottom="720" w:left="720" w:header="578" w:footer="431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6B8A" w:rsidRDefault="00BB6B8A">
      <w:pPr>
        <w:spacing w:after="0" w:line="240" w:lineRule="auto"/>
      </w:pPr>
      <w:r>
        <w:separator/>
      </w:r>
    </w:p>
  </w:endnote>
  <w:endnote w:type="continuationSeparator" w:id="0">
    <w:p w:rsidR="00BB6B8A" w:rsidRDefault="00BB6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2D10" w:rsidRDefault="00172D10">
    <w:pPr>
      <w:jc w:val="right"/>
    </w:pPr>
  </w:p>
  <w:p w:rsidR="00172D10" w:rsidRDefault="001C62C8" w:rsidP="009823B0">
    <w:pPr>
      <w:jc w:val="right"/>
    </w:pP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>
      <w:rPr>
        <w:noProof/>
        <w:lang w:bidi="es-ES"/>
      </w:rPr>
      <w:t>2</w:t>
    </w:r>
    <w:r>
      <w:rPr>
        <w:noProof/>
        <w:lang w:bidi="es-ES"/>
      </w:rPr>
      <w:fldChar w:fldCharType="end"/>
    </w:r>
    <w:r>
      <w:rPr>
        <w:lang w:bidi="es-ES"/>
      </w:rPr>
      <w:t xml:space="preserve"> </w:t>
    </w:r>
    <w:r>
      <w:rPr>
        <w:color w:val="272063" w:themeColor="accent3"/>
        <w:lang w:bidi="es-ES"/>
      </w:rPr>
      <w:sym w:font="Wingdings 2" w:char="F097"/>
    </w:r>
  </w:p>
  <w:p w:rsidR="00172D10" w:rsidRDefault="00172D1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3F1D5A" w:themeColor="accent1"/>
      </w:rPr>
      <w:id w:val="-4055262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120C" w:rsidRPr="005D120C" w:rsidRDefault="005D120C">
        <w:pPr>
          <w:pStyle w:val="Piedepgina"/>
          <w:jc w:val="center"/>
          <w:rPr>
            <w:color w:val="3F1D5A" w:themeColor="accent1"/>
          </w:rPr>
        </w:pPr>
        <w:r w:rsidRPr="005D120C">
          <w:rPr>
            <w:color w:val="3F1D5A" w:themeColor="accent1"/>
            <w:lang w:bidi="es-ES"/>
          </w:rPr>
          <w:fldChar w:fldCharType="begin"/>
        </w:r>
        <w:r w:rsidRPr="005D120C">
          <w:rPr>
            <w:color w:val="3F1D5A" w:themeColor="accent1"/>
            <w:lang w:bidi="es-ES"/>
          </w:rPr>
          <w:instrText xml:space="preserve"> PAGE   \* MERGEFORMAT </w:instrText>
        </w:r>
        <w:r w:rsidRPr="005D120C">
          <w:rPr>
            <w:color w:val="3F1D5A" w:themeColor="accent1"/>
            <w:lang w:bidi="es-ES"/>
          </w:rPr>
          <w:fldChar w:fldCharType="separate"/>
        </w:r>
        <w:r w:rsidR="00337147">
          <w:rPr>
            <w:noProof/>
            <w:color w:val="3F1D5A" w:themeColor="accent1"/>
            <w:lang w:bidi="es-ES"/>
          </w:rPr>
          <w:t>13</w:t>
        </w:r>
        <w:r w:rsidRPr="005D120C">
          <w:rPr>
            <w:noProof/>
            <w:color w:val="3F1D5A" w:themeColor="accent1"/>
            <w:lang w:bidi="es-ES"/>
          </w:rPr>
          <w:fldChar w:fldCharType="end"/>
        </w:r>
      </w:p>
    </w:sdtContent>
  </w:sdt>
  <w:p w:rsidR="00172D10" w:rsidRDefault="00172D10" w:rsidP="005D120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6B8A" w:rsidRDefault="00BB6B8A">
      <w:pPr>
        <w:spacing w:after="0" w:line="240" w:lineRule="auto"/>
      </w:pPr>
      <w:r>
        <w:separator/>
      </w:r>
    </w:p>
  </w:footnote>
  <w:footnote w:type="continuationSeparator" w:id="0">
    <w:p w:rsidR="00BB6B8A" w:rsidRDefault="00BB6B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Bell MT" w:hAnsi="Bell MT"/>
        <w:b/>
        <w:color w:val="3F1D5A" w:themeColor="accent1"/>
      </w:rPr>
      <w:alias w:val="Título"/>
      <w:tag w:val="Título"/>
      <w:id w:val="-139649923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172D10" w:rsidRPr="00291F25" w:rsidRDefault="00291F25">
        <w:pPr>
          <w:spacing w:after="0"/>
          <w:jc w:val="center"/>
          <w:rPr>
            <w:rFonts w:ascii="Bell MT" w:hAnsi="Bell MT"/>
            <w:b/>
            <w:color w:val="E4E9EF" w:themeColor="background2"/>
          </w:rPr>
        </w:pPr>
        <w:r w:rsidRPr="00291F25">
          <w:rPr>
            <w:rFonts w:ascii="Bell MT" w:hAnsi="Bell MT"/>
            <w:b/>
            <w:color w:val="3F1D5A" w:themeColor="accent1"/>
          </w:rPr>
          <w:t>G</w:t>
        </w:r>
        <w:r w:rsidR="00506A86">
          <w:rPr>
            <w:rFonts w:ascii="Bell MT" w:hAnsi="Bell MT"/>
            <w:b/>
            <w:color w:val="3F1D5A" w:themeColor="accent1"/>
          </w:rPr>
          <w:t>U</w:t>
        </w:r>
        <w:r w:rsidRPr="00291F25">
          <w:rPr>
            <w:rFonts w:ascii="Bell MT" w:hAnsi="Bell MT"/>
            <w:b/>
            <w:color w:val="3F1D5A" w:themeColor="accent1"/>
          </w:rPr>
          <w:t>IA INSTITUCIONAL DE ARCHIVO</w:t>
        </w:r>
      </w:p>
    </w:sdtContent>
  </w:sdt>
  <w:p w:rsidR="00172D10" w:rsidRPr="005D120C" w:rsidRDefault="001C62C8">
    <w:pPr>
      <w:jc w:val="center"/>
      <w:rPr>
        <w:color w:val="F3642C" w:themeColor="text2"/>
      </w:rPr>
    </w:pPr>
    <w:r w:rsidRPr="005D120C">
      <w:rPr>
        <w:color w:val="F3642C" w:themeColor="text2"/>
        <w:lang w:bidi="es-ES"/>
      </w:rPr>
      <w:sym w:font="Symbol" w:char="F0B7"/>
    </w:r>
    <w:r w:rsidRPr="005D120C">
      <w:rPr>
        <w:color w:val="F3642C" w:themeColor="text2"/>
        <w:lang w:bidi="es-ES"/>
      </w:rPr>
      <w:t xml:space="preserve"> </w:t>
    </w:r>
    <w:r w:rsidRPr="005D120C">
      <w:rPr>
        <w:color w:val="F3642C" w:themeColor="text2"/>
        <w:lang w:bidi="es-ES"/>
      </w:rPr>
      <w:sym w:font="Symbol" w:char="F0B7"/>
    </w:r>
    <w:r w:rsidRPr="005D120C">
      <w:rPr>
        <w:color w:val="F3642C" w:themeColor="text2"/>
        <w:lang w:bidi="es-ES"/>
      </w:rPr>
      <w:t xml:space="preserve"> </w:t>
    </w:r>
    <w:r w:rsidRPr="005D120C">
      <w:rPr>
        <w:color w:val="F3642C" w:themeColor="text2"/>
        <w:lang w:bidi="es-ES"/>
      </w:rPr>
      <w:sym w:font="Symbol" w:char="F0B7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B166"/>
      </v:shape>
    </w:pict>
  </w:numPicBullet>
  <w:abstractNum w:abstractNumId="0">
    <w:nsid w:val="064D6688"/>
    <w:multiLevelType w:val="hybridMultilevel"/>
    <w:tmpl w:val="774E5398"/>
    <w:lvl w:ilvl="0" w:tplc="4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49955F3"/>
    <w:multiLevelType w:val="hybridMultilevel"/>
    <w:tmpl w:val="C9F2C56C"/>
    <w:lvl w:ilvl="0" w:tplc="CC848C8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800" w:hanging="360"/>
      </w:pPr>
    </w:lvl>
    <w:lvl w:ilvl="2" w:tplc="440A001B" w:tentative="1">
      <w:start w:val="1"/>
      <w:numFmt w:val="lowerRoman"/>
      <w:lvlText w:val="%3."/>
      <w:lvlJc w:val="right"/>
      <w:pPr>
        <w:ind w:left="2520" w:hanging="180"/>
      </w:pPr>
    </w:lvl>
    <w:lvl w:ilvl="3" w:tplc="440A000F" w:tentative="1">
      <w:start w:val="1"/>
      <w:numFmt w:val="decimal"/>
      <w:lvlText w:val="%4."/>
      <w:lvlJc w:val="left"/>
      <w:pPr>
        <w:ind w:left="3240" w:hanging="360"/>
      </w:pPr>
    </w:lvl>
    <w:lvl w:ilvl="4" w:tplc="440A0019" w:tentative="1">
      <w:start w:val="1"/>
      <w:numFmt w:val="lowerLetter"/>
      <w:lvlText w:val="%5."/>
      <w:lvlJc w:val="left"/>
      <w:pPr>
        <w:ind w:left="3960" w:hanging="360"/>
      </w:pPr>
    </w:lvl>
    <w:lvl w:ilvl="5" w:tplc="440A001B" w:tentative="1">
      <w:start w:val="1"/>
      <w:numFmt w:val="lowerRoman"/>
      <w:lvlText w:val="%6."/>
      <w:lvlJc w:val="right"/>
      <w:pPr>
        <w:ind w:left="4680" w:hanging="180"/>
      </w:pPr>
    </w:lvl>
    <w:lvl w:ilvl="6" w:tplc="440A000F" w:tentative="1">
      <w:start w:val="1"/>
      <w:numFmt w:val="decimal"/>
      <w:lvlText w:val="%7."/>
      <w:lvlJc w:val="left"/>
      <w:pPr>
        <w:ind w:left="5400" w:hanging="360"/>
      </w:pPr>
    </w:lvl>
    <w:lvl w:ilvl="7" w:tplc="440A0019" w:tentative="1">
      <w:start w:val="1"/>
      <w:numFmt w:val="lowerLetter"/>
      <w:lvlText w:val="%8."/>
      <w:lvlJc w:val="left"/>
      <w:pPr>
        <w:ind w:left="6120" w:hanging="360"/>
      </w:pPr>
    </w:lvl>
    <w:lvl w:ilvl="8" w:tplc="4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641784A"/>
    <w:multiLevelType w:val="hybridMultilevel"/>
    <w:tmpl w:val="2E221C4C"/>
    <w:lvl w:ilvl="0" w:tplc="440A0001">
      <w:start w:val="1"/>
      <w:numFmt w:val="bullet"/>
      <w:lvlText w:val=""/>
      <w:lvlJc w:val="left"/>
      <w:pPr>
        <w:ind w:left="1187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3">
    <w:nsid w:val="24DB2F39"/>
    <w:multiLevelType w:val="hybridMultilevel"/>
    <w:tmpl w:val="99A27212"/>
    <w:lvl w:ilvl="0" w:tplc="440A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">
    <w:nsid w:val="294E4D48"/>
    <w:multiLevelType w:val="hybridMultilevel"/>
    <w:tmpl w:val="5A02725E"/>
    <w:lvl w:ilvl="0" w:tplc="4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6D5984"/>
    <w:multiLevelType w:val="hybridMultilevel"/>
    <w:tmpl w:val="BA3AB5C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7A3B20"/>
    <w:multiLevelType w:val="hybridMultilevel"/>
    <w:tmpl w:val="D7D6C620"/>
    <w:lvl w:ilvl="0" w:tplc="440A000F">
      <w:start w:val="1"/>
      <w:numFmt w:val="decimal"/>
      <w:lvlText w:val="%1."/>
      <w:lvlJc w:val="left"/>
      <w:pPr>
        <w:ind w:left="1256" w:hanging="360"/>
      </w:pPr>
    </w:lvl>
    <w:lvl w:ilvl="1" w:tplc="440A0019" w:tentative="1">
      <w:start w:val="1"/>
      <w:numFmt w:val="lowerLetter"/>
      <w:lvlText w:val="%2."/>
      <w:lvlJc w:val="left"/>
      <w:pPr>
        <w:ind w:left="1976" w:hanging="360"/>
      </w:pPr>
    </w:lvl>
    <w:lvl w:ilvl="2" w:tplc="440A001B" w:tentative="1">
      <w:start w:val="1"/>
      <w:numFmt w:val="lowerRoman"/>
      <w:lvlText w:val="%3."/>
      <w:lvlJc w:val="right"/>
      <w:pPr>
        <w:ind w:left="2696" w:hanging="180"/>
      </w:pPr>
    </w:lvl>
    <w:lvl w:ilvl="3" w:tplc="440A000F" w:tentative="1">
      <w:start w:val="1"/>
      <w:numFmt w:val="decimal"/>
      <w:lvlText w:val="%4."/>
      <w:lvlJc w:val="left"/>
      <w:pPr>
        <w:ind w:left="3416" w:hanging="360"/>
      </w:pPr>
    </w:lvl>
    <w:lvl w:ilvl="4" w:tplc="440A0019" w:tentative="1">
      <w:start w:val="1"/>
      <w:numFmt w:val="lowerLetter"/>
      <w:lvlText w:val="%5."/>
      <w:lvlJc w:val="left"/>
      <w:pPr>
        <w:ind w:left="4136" w:hanging="360"/>
      </w:pPr>
    </w:lvl>
    <w:lvl w:ilvl="5" w:tplc="440A001B" w:tentative="1">
      <w:start w:val="1"/>
      <w:numFmt w:val="lowerRoman"/>
      <w:lvlText w:val="%6."/>
      <w:lvlJc w:val="right"/>
      <w:pPr>
        <w:ind w:left="4856" w:hanging="180"/>
      </w:pPr>
    </w:lvl>
    <w:lvl w:ilvl="6" w:tplc="440A000F" w:tentative="1">
      <w:start w:val="1"/>
      <w:numFmt w:val="decimal"/>
      <w:lvlText w:val="%7."/>
      <w:lvlJc w:val="left"/>
      <w:pPr>
        <w:ind w:left="5576" w:hanging="360"/>
      </w:pPr>
    </w:lvl>
    <w:lvl w:ilvl="7" w:tplc="440A0019" w:tentative="1">
      <w:start w:val="1"/>
      <w:numFmt w:val="lowerLetter"/>
      <w:lvlText w:val="%8."/>
      <w:lvlJc w:val="left"/>
      <w:pPr>
        <w:ind w:left="6296" w:hanging="360"/>
      </w:pPr>
    </w:lvl>
    <w:lvl w:ilvl="8" w:tplc="440A001B" w:tentative="1">
      <w:start w:val="1"/>
      <w:numFmt w:val="lowerRoman"/>
      <w:lvlText w:val="%9."/>
      <w:lvlJc w:val="right"/>
      <w:pPr>
        <w:ind w:left="7016" w:hanging="180"/>
      </w:pPr>
    </w:lvl>
  </w:abstractNum>
  <w:abstractNum w:abstractNumId="7">
    <w:nsid w:val="2F9D67D0"/>
    <w:multiLevelType w:val="hybridMultilevel"/>
    <w:tmpl w:val="C36A4012"/>
    <w:lvl w:ilvl="0" w:tplc="4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8">
    <w:nsid w:val="343B7B73"/>
    <w:multiLevelType w:val="hybridMultilevel"/>
    <w:tmpl w:val="8EFE1148"/>
    <w:lvl w:ilvl="0" w:tplc="CC848C8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1E4AE0"/>
    <w:multiLevelType w:val="hybridMultilevel"/>
    <w:tmpl w:val="9B6040C0"/>
    <w:lvl w:ilvl="0" w:tplc="4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40A000D">
      <w:start w:val="1"/>
      <w:numFmt w:val="bullet"/>
      <w:lvlText w:val=""/>
      <w:lvlJc w:val="left"/>
      <w:pPr>
        <w:ind w:left="34" w:hanging="360"/>
      </w:pPr>
      <w:rPr>
        <w:rFonts w:ascii="Wingdings" w:hAnsi="Wingdings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A6A2926"/>
    <w:multiLevelType w:val="hybridMultilevel"/>
    <w:tmpl w:val="A9E085C8"/>
    <w:lvl w:ilvl="0" w:tplc="4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C6D5C7B"/>
    <w:multiLevelType w:val="hybridMultilevel"/>
    <w:tmpl w:val="35BCFE04"/>
    <w:lvl w:ilvl="0" w:tplc="440A000B">
      <w:start w:val="1"/>
      <w:numFmt w:val="bullet"/>
      <w:lvlText w:val=""/>
      <w:lvlJc w:val="left"/>
      <w:pPr>
        <w:ind w:left="822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2">
    <w:nsid w:val="409F4A05"/>
    <w:multiLevelType w:val="hybridMultilevel"/>
    <w:tmpl w:val="92F40352"/>
    <w:lvl w:ilvl="0" w:tplc="4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256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76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96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416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36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56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76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96" w:hanging="360"/>
      </w:pPr>
      <w:rPr>
        <w:rFonts w:ascii="Wingdings" w:hAnsi="Wingdings" w:hint="default"/>
      </w:rPr>
    </w:lvl>
  </w:abstractNum>
  <w:abstractNum w:abstractNumId="13">
    <w:nsid w:val="456039BF"/>
    <w:multiLevelType w:val="hybridMultilevel"/>
    <w:tmpl w:val="1332C284"/>
    <w:lvl w:ilvl="0" w:tplc="4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A115C6"/>
    <w:multiLevelType w:val="hybridMultilevel"/>
    <w:tmpl w:val="EFE26ED4"/>
    <w:lvl w:ilvl="0" w:tplc="440A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DB70AF6"/>
    <w:multiLevelType w:val="hybridMultilevel"/>
    <w:tmpl w:val="4496AD20"/>
    <w:lvl w:ilvl="0" w:tplc="440A0011">
      <w:start w:val="1"/>
      <w:numFmt w:val="decimal"/>
      <w:lvlText w:val="%1)"/>
      <w:lvlJc w:val="left"/>
      <w:pPr>
        <w:ind w:left="1440" w:hanging="360"/>
      </w:pPr>
    </w:lvl>
    <w:lvl w:ilvl="1" w:tplc="440A0019" w:tentative="1">
      <w:start w:val="1"/>
      <w:numFmt w:val="lowerLetter"/>
      <w:lvlText w:val="%2."/>
      <w:lvlJc w:val="left"/>
      <w:pPr>
        <w:ind w:left="2160" w:hanging="360"/>
      </w:pPr>
    </w:lvl>
    <w:lvl w:ilvl="2" w:tplc="440A001B" w:tentative="1">
      <w:start w:val="1"/>
      <w:numFmt w:val="lowerRoman"/>
      <w:lvlText w:val="%3."/>
      <w:lvlJc w:val="right"/>
      <w:pPr>
        <w:ind w:left="2880" w:hanging="180"/>
      </w:pPr>
    </w:lvl>
    <w:lvl w:ilvl="3" w:tplc="440A000F" w:tentative="1">
      <w:start w:val="1"/>
      <w:numFmt w:val="decimal"/>
      <w:lvlText w:val="%4."/>
      <w:lvlJc w:val="left"/>
      <w:pPr>
        <w:ind w:left="3600" w:hanging="360"/>
      </w:pPr>
    </w:lvl>
    <w:lvl w:ilvl="4" w:tplc="440A0019" w:tentative="1">
      <w:start w:val="1"/>
      <w:numFmt w:val="lowerLetter"/>
      <w:lvlText w:val="%5."/>
      <w:lvlJc w:val="left"/>
      <w:pPr>
        <w:ind w:left="4320" w:hanging="360"/>
      </w:pPr>
    </w:lvl>
    <w:lvl w:ilvl="5" w:tplc="440A001B" w:tentative="1">
      <w:start w:val="1"/>
      <w:numFmt w:val="lowerRoman"/>
      <w:lvlText w:val="%6."/>
      <w:lvlJc w:val="right"/>
      <w:pPr>
        <w:ind w:left="5040" w:hanging="180"/>
      </w:pPr>
    </w:lvl>
    <w:lvl w:ilvl="6" w:tplc="440A000F" w:tentative="1">
      <w:start w:val="1"/>
      <w:numFmt w:val="decimal"/>
      <w:lvlText w:val="%7."/>
      <w:lvlJc w:val="left"/>
      <w:pPr>
        <w:ind w:left="5760" w:hanging="360"/>
      </w:pPr>
    </w:lvl>
    <w:lvl w:ilvl="7" w:tplc="440A0019" w:tentative="1">
      <w:start w:val="1"/>
      <w:numFmt w:val="lowerLetter"/>
      <w:lvlText w:val="%8."/>
      <w:lvlJc w:val="left"/>
      <w:pPr>
        <w:ind w:left="6480" w:hanging="360"/>
      </w:pPr>
    </w:lvl>
    <w:lvl w:ilvl="8" w:tplc="4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34A5240"/>
    <w:multiLevelType w:val="hybridMultilevel"/>
    <w:tmpl w:val="A76EA29C"/>
    <w:lvl w:ilvl="0" w:tplc="440A000B">
      <w:start w:val="1"/>
      <w:numFmt w:val="bullet"/>
      <w:lvlText w:val=""/>
      <w:lvlJc w:val="left"/>
      <w:pPr>
        <w:ind w:left="845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17">
    <w:nsid w:val="65541F59"/>
    <w:multiLevelType w:val="hybridMultilevel"/>
    <w:tmpl w:val="9892C610"/>
    <w:lvl w:ilvl="0" w:tplc="440A000D">
      <w:start w:val="1"/>
      <w:numFmt w:val="bullet"/>
      <w:lvlText w:val=""/>
      <w:lvlJc w:val="left"/>
      <w:pPr>
        <w:ind w:left="536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256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76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96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416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36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56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76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96" w:hanging="360"/>
      </w:pPr>
      <w:rPr>
        <w:rFonts w:ascii="Wingdings" w:hAnsi="Wingdings" w:hint="default"/>
      </w:rPr>
    </w:lvl>
  </w:abstractNum>
  <w:abstractNum w:abstractNumId="18">
    <w:nsid w:val="657752AC"/>
    <w:multiLevelType w:val="hybridMultilevel"/>
    <w:tmpl w:val="BB2636EE"/>
    <w:lvl w:ilvl="0" w:tplc="440A000D">
      <w:start w:val="1"/>
      <w:numFmt w:val="bullet"/>
      <w:lvlText w:val=""/>
      <w:lvlJc w:val="left"/>
      <w:pPr>
        <w:ind w:left="536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256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76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96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416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36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56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76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96" w:hanging="360"/>
      </w:pPr>
      <w:rPr>
        <w:rFonts w:ascii="Wingdings" w:hAnsi="Wingdings" w:hint="default"/>
      </w:rPr>
    </w:lvl>
  </w:abstractNum>
  <w:abstractNum w:abstractNumId="19">
    <w:nsid w:val="663A188B"/>
    <w:multiLevelType w:val="hybridMultilevel"/>
    <w:tmpl w:val="9D9E5B10"/>
    <w:lvl w:ilvl="0" w:tplc="4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8861AF9"/>
    <w:multiLevelType w:val="hybridMultilevel"/>
    <w:tmpl w:val="34BEAB3C"/>
    <w:lvl w:ilvl="0" w:tplc="440A000D">
      <w:start w:val="1"/>
      <w:numFmt w:val="bullet"/>
      <w:lvlText w:val=""/>
      <w:lvlJc w:val="left"/>
      <w:pPr>
        <w:ind w:left="536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256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76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96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416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36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56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76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96" w:hanging="360"/>
      </w:pPr>
      <w:rPr>
        <w:rFonts w:ascii="Wingdings" w:hAnsi="Wingdings" w:hint="default"/>
      </w:rPr>
    </w:lvl>
  </w:abstractNum>
  <w:abstractNum w:abstractNumId="21">
    <w:nsid w:val="6FC17EC3"/>
    <w:multiLevelType w:val="hybridMultilevel"/>
    <w:tmpl w:val="AC42CA18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81B0000"/>
    <w:multiLevelType w:val="hybridMultilevel"/>
    <w:tmpl w:val="6DB2B536"/>
    <w:lvl w:ilvl="0" w:tplc="4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4"/>
  </w:num>
  <w:num w:numId="4">
    <w:abstractNumId w:val="19"/>
  </w:num>
  <w:num w:numId="5">
    <w:abstractNumId w:val="13"/>
  </w:num>
  <w:num w:numId="6">
    <w:abstractNumId w:val="7"/>
  </w:num>
  <w:num w:numId="7">
    <w:abstractNumId w:val="10"/>
  </w:num>
  <w:num w:numId="8">
    <w:abstractNumId w:val="22"/>
  </w:num>
  <w:num w:numId="9">
    <w:abstractNumId w:val="15"/>
  </w:num>
  <w:num w:numId="10">
    <w:abstractNumId w:val="21"/>
  </w:num>
  <w:num w:numId="11">
    <w:abstractNumId w:val="1"/>
  </w:num>
  <w:num w:numId="12">
    <w:abstractNumId w:val="8"/>
  </w:num>
  <w:num w:numId="13">
    <w:abstractNumId w:val="14"/>
  </w:num>
  <w:num w:numId="14">
    <w:abstractNumId w:val="9"/>
  </w:num>
  <w:num w:numId="15">
    <w:abstractNumId w:val="5"/>
  </w:num>
  <w:num w:numId="16">
    <w:abstractNumId w:val="16"/>
  </w:num>
  <w:num w:numId="17">
    <w:abstractNumId w:val="18"/>
  </w:num>
  <w:num w:numId="18">
    <w:abstractNumId w:val="17"/>
  </w:num>
  <w:num w:numId="19">
    <w:abstractNumId w:val="2"/>
  </w:num>
  <w:num w:numId="20">
    <w:abstractNumId w:val="20"/>
  </w:num>
  <w:num w:numId="21">
    <w:abstractNumId w:val="6"/>
  </w:num>
  <w:num w:numId="22">
    <w:abstractNumId w:val="12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1F25"/>
    <w:rsid w:val="000038B4"/>
    <w:rsid w:val="0000703D"/>
    <w:rsid w:val="0002690E"/>
    <w:rsid w:val="00041702"/>
    <w:rsid w:val="00056BFA"/>
    <w:rsid w:val="000571AD"/>
    <w:rsid w:val="00093C71"/>
    <w:rsid w:val="000C3159"/>
    <w:rsid w:val="000D6875"/>
    <w:rsid w:val="000E26B8"/>
    <w:rsid w:val="000F6A54"/>
    <w:rsid w:val="001021DD"/>
    <w:rsid w:val="0013170D"/>
    <w:rsid w:val="00167BD2"/>
    <w:rsid w:val="00172D10"/>
    <w:rsid w:val="0018448F"/>
    <w:rsid w:val="001A2155"/>
    <w:rsid w:val="001A78EE"/>
    <w:rsid w:val="001C62C8"/>
    <w:rsid w:val="001E54AE"/>
    <w:rsid w:val="001F4269"/>
    <w:rsid w:val="002071DF"/>
    <w:rsid w:val="00224383"/>
    <w:rsid w:val="00234154"/>
    <w:rsid w:val="002371F5"/>
    <w:rsid w:val="00250B83"/>
    <w:rsid w:val="00260E5B"/>
    <w:rsid w:val="002647D4"/>
    <w:rsid w:val="00275E75"/>
    <w:rsid w:val="00291F25"/>
    <w:rsid w:val="002A2E02"/>
    <w:rsid w:val="002B3EEA"/>
    <w:rsid w:val="002B7785"/>
    <w:rsid w:val="002C047A"/>
    <w:rsid w:val="002C4710"/>
    <w:rsid w:val="002E65D2"/>
    <w:rsid w:val="002F6CED"/>
    <w:rsid w:val="0030251A"/>
    <w:rsid w:val="0030645C"/>
    <w:rsid w:val="00310C03"/>
    <w:rsid w:val="00337147"/>
    <w:rsid w:val="003633C2"/>
    <w:rsid w:val="0037055D"/>
    <w:rsid w:val="00374C02"/>
    <w:rsid w:val="00380CB5"/>
    <w:rsid w:val="003D6B71"/>
    <w:rsid w:val="003F17C8"/>
    <w:rsid w:val="00405D8E"/>
    <w:rsid w:val="00422A45"/>
    <w:rsid w:val="00426F60"/>
    <w:rsid w:val="00435F77"/>
    <w:rsid w:val="004477D8"/>
    <w:rsid w:val="00453CC4"/>
    <w:rsid w:val="0045509A"/>
    <w:rsid w:val="00456BCE"/>
    <w:rsid w:val="00457272"/>
    <w:rsid w:val="004660BA"/>
    <w:rsid w:val="0048783A"/>
    <w:rsid w:val="004A59E5"/>
    <w:rsid w:val="004A7E44"/>
    <w:rsid w:val="004B12F8"/>
    <w:rsid w:val="004C153B"/>
    <w:rsid w:val="004E0EDF"/>
    <w:rsid w:val="004F1D01"/>
    <w:rsid w:val="004F53E9"/>
    <w:rsid w:val="004F55E2"/>
    <w:rsid w:val="00506A86"/>
    <w:rsid w:val="00526CF2"/>
    <w:rsid w:val="0052762E"/>
    <w:rsid w:val="00531ED9"/>
    <w:rsid w:val="0056017F"/>
    <w:rsid w:val="0056043B"/>
    <w:rsid w:val="0057190D"/>
    <w:rsid w:val="00572728"/>
    <w:rsid w:val="00595D88"/>
    <w:rsid w:val="005B5D5A"/>
    <w:rsid w:val="005C0251"/>
    <w:rsid w:val="005D120C"/>
    <w:rsid w:val="005E0265"/>
    <w:rsid w:val="006331C3"/>
    <w:rsid w:val="006452ED"/>
    <w:rsid w:val="00647573"/>
    <w:rsid w:val="00665850"/>
    <w:rsid w:val="00665EFB"/>
    <w:rsid w:val="006731D4"/>
    <w:rsid w:val="006C0C89"/>
    <w:rsid w:val="006C3905"/>
    <w:rsid w:val="006C48C7"/>
    <w:rsid w:val="006C7F30"/>
    <w:rsid w:val="006D0531"/>
    <w:rsid w:val="006F18B7"/>
    <w:rsid w:val="006F350D"/>
    <w:rsid w:val="00700F0F"/>
    <w:rsid w:val="00716694"/>
    <w:rsid w:val="00732598"/>
    <w:rsid w:val="00741530"/>
    <w:rsid w:val="00746B12"/>
    <w:rsid w:val="007663A9"/>
    <w:rsid w:val="007A25C9"/>
    <w:rsid w:val="007A60E6"/>
    <w:rsid w:val="007C3566"/>
    <w:rsid w:val="007C7E94"/>
    <w:rsid w:val="00802E61"/>
    <w:rsid w:val="00804FD4"/>
    <w:rsid w:val="008175C6"/>
    <w:rsid w:val="00853EDA"/>
    <w:rsid w:val="00897219"/>
    <w:rsid w:val="008A25CD"/>
    <w:rsid w:val="008A318D"/>
    <w:rsid w:val="008F547A"/>
    <w:rsid w:val="00901939"/>
    <w:rsid w:val="00936D75"/>
    <w:rsid w:val="00937CCA"/>
    <w:rsid w:val="0096164A"/>
    <w:rsid w:val="00961658"/>
    <w:rsid w:val="0096420B"/>
    <w:rsid w:val="009729F4"/>
    <w:rsid w:val="009823B0"/>
    <w:rsid w:val="00991872"/>
    <w:rsid w:val="009A5DDF"/>
    <w:rsid w:val="009C53FD"/>
    <w:rsid w:val="009D41CF"/>
    <w:rsid w:val="00A059A8"/>
    <w:rsid w:val="00A115EB"/>
    <w:rsid w:val="00A272E4"/>
    <w:rsid w:val="00A276FB"/>
    <w:rsid w:val="00A43890"/>
    <w:rsid w:val="00A72622"/>
    <w:rsid w:val="00A74064"/>
    <w:rsid w:val="00A7753E"/>
    <w:rsid w:val="00A93090"/>
    <w:rsid w:val="00A97C12"/>
    <w:rsid w:val="00AA2D2A"/>
    <w:rsid w:val="00AC2F7B"/>
    <w:rsid w:val="00AD25E7"/>
    <w:rsid w:val="00AF47BA"/>
    <w:rsid w:val="00B06E95"/>
    <w:rsid w:val="00B45090"/>
    <w:rsid w:val="00B733BC"/>
    <w:rsid w:val="00B76B9C"/>
    <w:rsid w:val="00B870B4"/>
    <w:rsid w:val="00B8790A"/>
    <w:rsid w:val="00B903A7"/>
    <w:rsid w:val="00BB6B8A"/>
    <w:rsid w:val="00BE16F0"/>
    <w:rsid w:val="00BE67E8"/>
    <w:rsid w:val="00C020CE"/>
    <w:rsid w:val="00C028A5"/>
    <w:rsid w:val="00C049AB"/>
    <w:rsid w:val="00C308A6"/>
    <w:rsid w:val="00C32512"/>
    <w:rsid w:val="00C35BA0"/>
    <w:rsid w:val="00C37285"/>
    <w:rsid w:val="00C521FC"/>
    <w:rsid w:val="00C66110"/>
    <w:rsid w:val="00C70303"/>
    <w:rsid w:val="00C752F8"/>
    <w:rsid w:val="00C84B9A"/>
    <w:rsid w:val="00CF6F30"/>
    <w:rsid w:val="00D112EE"/>
    <w:rsid w:val="00D22E93"/>
    <w:rsid w:val="00D44551"/>
    <w:rsid w:val="00D45891"/>
    <w:rsid w:val="00D51F42"/>
    <w:rsid w:val="00D53390"/>
    <w:rsid w:val="00D54077"/>
    <w:rsid w:val="00D716D3"/>
    <w:rsid w:val="00DA184A"/>
    <w:rsid w:val="00DA6AC8"/>
    <w:rsid w:val="00DB3016"/>
    <w:rsid w:val="00DB3402"/>
    <w:rsid w:val="00E00AEA"/>
    <w:rsid w:val="00E034F8"/>
    <w:rsid w:val="00E26242"/>
    <w:rsid w:val="00E301FE"/>
    <w:rsid w:val="00E52CE5"/>
    <w:rsid w:val="00E8550C"/>
    <w:rsid w:val="00E934FA"/>
    <w:rsid w:val="00EA2ECB"/>
    <w:rsid w:val="00EF24A2"/>
    <w:rsid w:val="00F12EEF"/>
    <w:rsid w:val="00F31683"/>
    <w:rsid w:val="00F94F1C"/>
    <w:rsid w:val="00F9724F"/>
    <w:rsid w:val="00FA0BAC"/>
    <w:rsid w:val="00FD2FA9"/>
    <w:rsid w:val="00FE19C3"/>
    <w:rsid w:val="00FF1E82"/>
    <w:rsid w:val="00FF7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56BFA"/>
    <w:pPr>
      <w:keepNext/>
      <w:keepLines/>
      <w:shd w:val="clear" w:color="auto" w:fill="3F1D5A" w:themeFill="accent1"/>
      <w:spacing w:before="360" w:after="0" w:line="228" w:lineRule="auto"/>
      <w:outlineLvl w:val="0"/>
    </w:pPr>
    <w:rPr>
      <w:rFonts w:asciiTheme="majorHAnsi" w:eastAsiaTheme="majorEastAsia" w:hAnsiTheme="majorHAnsi" w:cstheme="majorBidi"/>
      <w:bCs/>
      <w:color w:val="FFFFFF" w:themeColor="background1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76B9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F3642C" w:themeColor="text2"/>
      <w:sz w:val="23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F3642C" w:themeColor="text2"/>
      <w:sz w:val="23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BFA"/>
    <w:rPr>
      <w:rFonts w:asciiTheme="majorHAnsi" w:eastAsiaTheme="majorEastAsia" w:hAnsiTheme="majorHAnsi" w:cstheme="majorBidi"/>
      <w:bCs/>
      <w:color w:val="FFFFFF" w:themeColor="background1"/>
      <w:sz w:val="24"/>
      <w:szCs w:val="32"/>
      <w:shd w:val="clear" w:color="auto" w:fill="3F1D5A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B76B9C"/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bCs/>
      <w:i/>
      <w:color w:val="auto"/>
      <w:sz w:val="23"/>
    </w:rPr>
  </w:style>
  <w:style w:type="paragraph" w:styleId="Ttulo">
    <w:name w:val="Title"/>
    <w:basedOn w:val="Normal"/>
    <w:next w:val="Normal"/>
    <w:link w:val="TtuloCar"/>
    <w:uiPriority w:val="10"/>
    <w:qFormat/>
    <w:rsid w:val="008A25CD"/>
    <w:pPr>
      <w:spacing w:after="300" w:line="240" w:lineRule="auto"/>
      <w:contextualSpacing/>
    </w:pPr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character" w:customStyle="1" w:styleId="TtuloCar">
    <w:name w:val="Título Car"/>
    <w:basedOn w:val="Fuentedeprrafopredeter"/>
    <w:link w:val="Ttulo"/>
    <w:uiPriority w:val="10"/>
    <w:rsid w:val="008A25CD"/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paragraph" w:styleId="Subttulo">
    <w:name w:val="Subtitle"/>
    <w:basedOn w:val="Normal"/>
    <w:next w:val="Normal"/>
    <w:link w:val="SubttuloCar"/>
    <w:uiPriority w:val="11"/>
    <w:qFormat/>
    <w:rsid w:val="00B76B9C"/>
    <w:pPr>
      <w:numPr>
        <w:ilvl w:val="1"/>
      </w:numPr>
    </w:pPr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B76B9C"/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Cs/>
      <w:i/>
      <w:iCs/>
      <w:color w:val="auto"/>
      <w:sz w:val="23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Epgrafe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F3642C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nfasis">
    <w:name w:val="Emphasis"/>
    <w:basedOn w:val="Fuentedeprrafopredeter"/>
    <w:uiPriority w:val="20"/>
    <w:qFormat/>
    <w:rPr>
      <w:i/>
      <w:iCs/>
      <w:color w:val="auto"/>
    </w:rPr>
  </w:style>
  <w:style w:type="paragraph" w:styleId="Prrafodelista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hAnsiTheme="majorHAnsi"/>
      <w:i/>
      <w:iCs/>
      <w:color w:val="3F1D5A" w:themeColor="accent1"/>
      <w:sz w:val="24"/>
      <w:lang w:bidi="hi-IN"/>
    </w:rPr>
  </w:style>
  <w:style w:type="character" w:customStyle="1" w:styleId="CitaCar">
    <w:name w:val="Cita Car"/>
    <w:basedOn w:val="Fuentedeprrafopredeter"/>
    <w:link w:val="Cita"/>
    <w:uiPriority w:val="29"/>
    <w:rPr>
      <w:rFonts w:asciiTheme="majorHAnsi" w:hAnsiTheme="majorHAnsi"/>
      <w:i/>
      <w:iCs/>
      <w:color w:val="auto"/>
      <w:sz w:val="24"/>
      <w:lang w:bidi="hi-IN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36" w:space="8" w:color="3F1D5A" w:themeColor="accent1"/>
        <w:left w:val="single" w:sz="36" w:space="8" w:color="3F1D5A" w:themeColor="accent1"/>
        <w:bottom w:val="single" w:sz="36" w:space="8" w:color="3F1D5A" w:themeColor="accent1"/>
        <w:right w:val="single" w:sz="36" w:space="8" w:color="3F1D5A" w:themeColor="accent1"/>
      </w:pBdr>
      <w:shd w:val="clear" w:color="auto" w:fill="3F1D5A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:lang w:bidi="hi-IN"/>
      <w14:ligatures w14:val="standardContextual"/>
      <w14:cntxtAlts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3F1D5A" w:themeFill="accent1"/>
      <w:lang w:bidi="hi-IN"/>
      <w14:ligatures w14:val="standardContextual"/>
      <w14:cntxtAlts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aps w:val="0"/>
      <w:smallCaps w:val="0"/>
      <w:color w:val="auto"/>
    </w:rPr>
  </w:style>
  <w:style w:type="character" w:styleId="Referenciasutil">
    <w:name w:val="Subtle Reference"/>
    <w:basedOn w:val="Fuentedeprrafopredeter"/>
    <w:uiPriority w:val="31"/>
    <w:qFormat/>
    <w:rPr>
      <w:smallCaps/>
      <w:color w:val="auto"/>
      <w:u w:val="single"/>
    </w:rPr>
  </w:style>
  <w:style w:type="character" w:styleId="Referenciaintensa">
    <w:name w:val="Intense Reference"/>
    <w:basedOn w:val="Fuentedeprrafopredeter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b/>
      <w:bCs/>
      <w:caps w:val="0"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spacing w:before="480" w:line="276" w:lineRule="auto"/>
      <w:outlineLvl w:val="9"/>
    </w:pPr>
    <w:rPr>
      <w:b/>
      <w:i/>
      <w:szCs w:val="28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table" w:styleId="Tablaconcuadrcula">
    <w:name w:val="Table Grid"/>
    <w:basedOn w:val="Tablanormal"/>
    <w:uiPriority w:val="59"/>
    <w:unhideWhenUsed/>
    <w:rsid w:val="00B903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4">
    <w:name w:val="Plain Table 4"/>
    <w:basedOn w:val="Tablanormal"/>
    <w:uiPriority w:val="44"/>
    <w:rsid w:val="00B903A7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 1"/>
    <w:basedOn w:val="Ttulo"/>
    <w:link w:val="Carcterdeestilo1"/>
    <w:qFormat/>
    <w:rsid w:val="002A2E02"/>
    <w:pPr>
      <w:framePr w:hSpace="187" w:wrap="around" w:vAnchor="page" w:hAnchor="margin" w:xAlign="center" w:y="4942"/>
      <w:jc w:val="center"/>
    </w:pPr>
    <w:rPr>
      <w:b w:val="0"/>
    </w:rPr>
  </w:style>
  <w:style w:type="character" w:customStyle="1" w:styleId="Carcterdeestilo1">
    <w:name w:val="Carácter de estilo 1"/>
    <w:basedOn w:val="TtuloCar"/>
    <w:link w:val="Estilo1"/>
    <w:rsid w:val="002A2E02"/>
    <w:rPr>
      <w:rFonts w:asciiTheme="majorHAnsi" w:eastAsiaTheme="majorEastAsia" w:hAnsiTheme="majorHAnsi" w:cstheme="majorBidi"/>
      <w:b w:val="0"/>
      <w:color w:val="F3642C" w:themeColor="text2"/>
      <w:spacing w:val="5"/>
      <w:kern w:val="28"/>
      <w:sz w:val="60"/>
      <w:szCs w:val="56"/>
      <w14:ligatures w14:val="standardContextual"/>
      <w14:cntxtAlts/>
    </w:rPr>
  </w:style>
  <w:style w:type="character" w:styleId="Hipervnculo">
    <w:name w:val="Hyperlink"/>
    <w:uiPriority w:val="99"/>
    <w:unhideWhenUsed/>
    <w:rsid w:val="00804FD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9724F"/>
    <w:rPr>
      <w:color w:val="B2B2B2" w:themeColor="followedHyperlink"/>
      <w:u w:val="single"/>
    </w:rPr>
  </w:style>
  <w:style w:type="paragraph" w:customStyle="1" w:styleId="Default">
    <w:name w:val="Default"/>
    <w:rsid w:val="003633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SV"/>
    </w:rPr>
  </w:style>
  <w:style w:type="paragraph" w:styleId="NormalWeb">
    <w:name w:val="Normal (Web)"/>
    <w:basedOn w:val="Normal"/>
    <w:uiPriority w:val="99"/>
    <w:unhideWhenUsed/>
    <w:rsid w:val="008F5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SV" w:eastAsia="es-SV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56BFA"/>
    <w:pPr>
      <w:keepNext/>
      <w:keepLines/>
      <w:shd w:val="clear" w:color="auto" w:fill="3F1D5A" w:themeFill="accent1"/>
      <w:spacing w:before="360" w:after="0" w:line="228" w:lineRule="auto"/>
      <w:outlineLvl w:val="0"/>
    </w:pPr>
    <w:rPr>
      <w:rFonts w:asciiTheme="majorHAnsi" w:eastAsiaTheme="majorEastAsia" w:hAnsiTheme="majorHAnsi" w:cstheme="majorBidi"/>
      <w:bCs/>
      <w:color w:val="FFFFFF" w:themeColor="background1"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76B9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F3642C" w:themeColor="text2"/>
      <w:sz w:val="23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F3642C" w:themeColor="text2"/>
      <w:sz w:val="23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BFA"/>
    <w:rPr>
      <w:rFonts w:asciiTheme="majorHAnsi" w:eastAsiaTheme="majorEastAsia" w:hAnsiTheme="majorHAnsi" w:cstheme="majorBidi"/>
      <w:bCs/>
      <w:color w:val="FFFFFF" w:themeColor="background1"/>
      <w:sz w:val="24"/>
      <w:szCs w:val="32"/>
      <w:shd w:val="clear" w:color="auto" w:fill="3F1D5A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B76B9C"/>
    <w:rPr>
      <w:rFonts w:asciiTheme="majorHAnsi" w:eastAsiaTheme="majorEastAsia" w:hAnsiTheme="majorHAnsi" w:cstheme="majorBidi"/>
      <w:b/>
      <w:bCs/>
      <w:color w:val="3F1D5A" w:themeColor="accen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bCs/>
      <w:i/>
      <w:color w:val="auto"/>
      <w:sz w:val="23"/>
    </w:rPr>
  </w:style>
  <w:style w:type="paragraph" w:styleId="Ttulo">
    <w:name w:val="Title"/>
    <w:basedOn w:val="Normal"/>
    <w:next w:val="Normal"/>
    <w:link w:val="TtuloCar"/>
    <w:uiPriority w:val="10"/>
    <w:qFormat/>
    <w:rsid w:val="008A25CD"/>
    <w:pPr>
      <w:spacing w:after="300" w:line="240" w:lineRule="auto"/>
      <w:contextualSpacing/>
    </w:pPr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character" w:customStyle="1" w:styleId="TtuloCar">
    <w:name w:val="Título Car"/>
    <w:basedOn w:val="Fuentedeprrafopredeter"/>
    <w:link w:val="Ttulo"/>
    <w:uiPriority w:val="10"/>
    <w:rsid w:val="008A25CD"/>
    <w:rPr>
      <w:rFonts w:asciiTheme="majorHAnsi" w:eastAsiaTheme="majorEastAsia" w:hAnsiTheme="majorHAnsi" w:cstheme="majorBidi"/>
      <w:b/>
      <w:color w:val="F3642C" w:themeColor="text2"/>
      <w:spacing w:val="5"/>
      <w:kern w:val="28"/>
      <w:sz w:val="44"/>
      <w:szCs w:val="56"/>
      <w14:ligatures w14:val="standardContextual"/>
      <w14:cntxtAlts/>
    </w:rPr>
  </w:style>
  <w:style w:type="paragraph" w:styleId="Subttulo">
    <w:name w:val="Subtitle"/>
    <w:basedOn w:val="Normal"/>
    <w:next w:val="Normal"/>
    <w:link w:val="SubttuloCar"/>
    <w:uiPriority w:val="11"/>
    <w:qFormat/>
    <w:rsid w:val="00B76B9C"/>
    <w:pPr>
      <w:numPr>
        <w:ilvl w:val="1"/>
      </w:numPr>
    </w:pPr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B76B9C"/>
    <w:rPr>
      <w:rFonts w:eastAsiaTheme="majorEastAsia" w:cstheme="majorBidi"/>
      <w:b/>
      <w:iCs/>
      <w:color w:val="272063" w:themeColor="accent3"/>
      <w:spacing w:val="15"/>
      <w:sz w:val="28"/>
      <w:szCs w:val="24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Cs/>
      <w:i/>
      <w:iCs/>
      <w:color w:val="auto"/>
      <w:sz w:val="23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Epgrafe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F3642C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nfasis">
    <w:name w:val="Emphasis"/>
    <w:basedOn w:val="Fuentedeprrafopredeter"/>
    <w:uiPriority w:val="20"/>
    <w:qFormat/>
    <w:rPr>
      <w:i/>
      <w:iCs/>
      <w:color w:val="auto"/>
    </w:rPr>
  </w:style>
  <w:style w:type="paragraph" w:styleId="Prrafodelista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hAnsiTheme="majorHAnsi"/>
      <w:i/>
      <w:iCs/>
      <w:color w:val="3F1D5A" w:themeColor="accent1"/>
      <w:sz w:val="24"/>
      <w:lang w:bidi="hi-IN"/>
    </w:rPr>
  </w:style>
  <w:style w:type="character" w:customStyle="1" w:styleId="CitaCar">
    <w:name w:val="Cita Car"/>
    <w:basedOn w:val="Fuentedeprrafopredeter"/>
    <w:link w:val="Cita"/>
    <w:uiPriority w:val="29"/>
    <w:rPr>
      <w:rFonts w:asciiTheme="majorHAnsi" w:hAnsiTheme="majorHAnsi"/>
      <w:i/>
      <w:iCs/>
      <w:color w:val="auto"/>
      <w:sz w:val="24"/>
      <w:lang w:bidi="hi-IN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36" w:space="8" w:color="3F1D5A" w:themeColor="accent1"/>
        <w:left w:val="single" w:sz="36" w:space="8" w:color="3F1D5A" w:themeColor="accent1"/>
        <w:bottom w:val="single" w:sz="36" w:space="8" w:color="3F1D5A" w:themeColor="accent1"/>
        <w:right w:val="single" w:sz="36" w:space="8" w:color="3F1D5A" w:themeColor="accent1"/>
      </w:pBdr>
      <w:shd w:val="clear" w:color="auto" w:fill="3F1D5A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:lang w:bidi="hi-IN"/>
      <w14:ligatures w14:val="standardContextual"/>
      <w14:cntxtAlts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3F1D5A" w:themeFill="accent1"/>
      <w:lang w:bidi="hi-IN"/>
      <w14:ligatures w14:val="standardContextual"/>
      <w14:cntxtAlts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aps w:val="0"/>
      <w:smallCaps w:val="0"/>
      <w:color w:val="auto"/>
    </w:rPr>
  </w:style>
  <w:style w:type="character" w:styleId="Referenciasutil">
    <w:name w:val="Subtle Reference"/>
    <w:basedOn w:val="Fuentedeprrafopredeter"/>
    <w:uiPriority w:val="31"/>
    <w:qFormat/>
    <w:rPr>
      <w:smallCaps/>
      <w:color w:val="auto"/>
      <w:u w:val="single"/>
    </w:rPr>
  </w:style>
  <w:style w:type="character" w:styleId="Referenciaintensa">
    <w:name w:val="Intense Reference"/>
    <w:basedOn w:val="Fuentedeprrafopredeter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b/>
      <w:bCs/>
      <w:caps w:val="0"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pPr>
      <w:spacing w:before="480" w:line="276" w:lineRule="auto"/>
      <w:outlineLvl w:val="9"/>
    </w:pPr>
    <w:rPr>
      <w:b/>
      <w:i/>
      <w:szCs w:val="28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table" w:styleId="Tablaconcuadrcula">
    <w:name w:val="Table Grid"/>
    <w:basedOn w:val="Tablanormal"/>
    <w:uiPriority w:val="59"/>
    <w:unhideWhenUsed/>
    <w:rsid w:val="00B903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4">
    <w:name w:val="Plain Table 4"/>
    <w:basedOn w:val="Tablanormal"/>
    <w:uiPriority w:val="44"/>
    <w:rsid w:val="00B903A7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Estilo1">
    <w:name w:val="Estilo 1"/>
    <w:basedOn w:val="Ttulo"/>
    <w:link w:val="Carcterdeestilo1"/>
    <w:qFormat/>
    <w:rsid w:val="002A2E02"/>
    <w:pPr>
      <w:framePr w:hSpace="187" w:wrap="around" w:vAnchor="page" w:hAnchor="margin" w:xAlign="center" w:y="4942"/>
      <w:jc w:val="center"/>
    </w:pPr>
    <w:rPr>
      <w:b w:val="0"/>
    </w:rPr>
  </w:style>
  <w:style w:type="character" w:customStyle="1" w:styleId="Carcterdeestilo1">
    <w:name w:val="Carácter de estilo 1"/>
    <w:basedOn w:val="TtuloCar"/>
    <w:link w:val="Estilo1"/>
    <w:rsid w:val="002A2E02"/>
    <w:rPr>
      <w:rFonts w:asciiTheme="majorHAnsi" w:eastAsiaTheme="majorEastAsia" w:hAnsiTheme="majorHAnsi" w:cstheme="majorBidi"/>
      <w:b w:val="0"/>
      <w:color w:val="F3642C" w:themeColor="text2"/>
      <w:spacing w:val="5"/>
      <w:kern w:val="28"/>
      <w:sz w:val="60"/>
      <w:szCs w:val="56"/>
      <w14:ligatures w14:val="standardContextual"/>
      <w14:cntxtAlts/>
    </w:rPr>
  </w:style>
  <w:style w:type="character" w:styleId="Hipervnculo">
    <w:name w:val="Hyperlink"/>
    <w:uiPriority w:val="99"/>
    <w:unhideWhenUsed/>
    <w:rsid w:val="00804FD4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9724F"/>
    <w:rPr>
      <w:color w:val="B2B2B2" w:themeColor="followedHyperlink"/>
      <w:u w:val="single"/>
    </w:rPr>
  </w:style>
  <w:style w:type="paragraph" w:customStyle="1" w:styleId="Default">
    <w:name w:val="Default"/>
    <w:rsid w:val="003633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SV"/>
    </w:rPr>
  </w:style>
  <w:style w:type="paragraph" w:styleId="NormalWeb">
    <w:name w:val="Normal (Web)"/>
    <w:basedOn w:val="Normal"/>
    <w:uiPriority w:val="99"/>
    <w:unhideWhenUsed/>
    <w:rsid w:val="008F5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SV" w:eastAsia="es-SV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image" Target="media/image20.jpe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://www.municipiosdeelsalvador.com/san-miguel/ciudad-barrios" TargetMode="External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20" Type="http://schemas.openxmlformats.org/officeDocument/2006/relationships/image" Target="media/image5.png"/><Relationship Id="rId29" Type="http://schemas.microsoft.com/office/2007/relationships/hdphoto" Target="media/hdphoto2.wdp"/><Relationship Id="rId41" Type="http://schemas.openxmlformats.org/officeDocument/2006/relationships/image" Target="media/image22.png"/><Relationship Id="rId54" Type="http://schemas.openxmlformats.org/officeDocument/2006/relationships/hyperlink" Target="http://www.municipiosdeelsalvador.com/morazan/yamabal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9.png"/><Relationship Id="rId32" Type="http://schemas.microsoft.com/office/2007/relationships/hdphoto" Target="media/hdphoto3.wdp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hyperlink" Target="mailto:archivompalguatajiagua2019@gmail.com" TargetMode="External"/><Relationship Id="rId58" Type="http://schemas.openxmlformats.org/officeDocument/2006/relationships/hyperlink" Target="https://www.ecured.cu/Ma%C3%ADz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sv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yperlink" Target="http://www.municipiosdeelsalvador.com/san-miguel/chapeltique" TargetMode="External"/><Relationship Id="rId61" Type="http://schemas.openxmlformats.org/officeDocument/2006/relationships/hyperlink" Target="https://www.ecured.cu/index.php?title=San_Sebasti%C3%A1n_M%C3%A1rtir&amp;action=edit&amp;redlink=1" TargetMode="External"/><Relationship Id="rId19" Type="http://schemas.openxmlformats.org/officeDocument/2006/relationships/image" Target="media/image4.png"/><Relationship Id="rId10" Type="http://schemas.openxmlformats.org/officeDocument/2006/relationships/image" Target="media/image2.sv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mailto:archivompalguatajiagua2019@gmail.com" TargetMode="External"/><Relationship Id="rId60" Type="http://schemas.openxmlformats.org/officeDocument/2006/relationships/hyperlink" Target="https://www.ecured.cu/20_de_enero" TargetMode="External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microsoft.com/office/2007/relationships/hdphoto" Target="media/hdphoto1.wdp"/><Relationship Id="rId30" Type="http://schemas.openxmlformats.org/officeDocument/2006/relationships/image" Target="media/image13.png"/><Relationship Id="rId35" Type="http://schemas.microsoft.com/office/2007/relationships/hdphoto" Target="media/hdphoto4.wdp"/><Relationship Id="rId43" Type="http://schemas.openxmlformats.org/officeDocument/2006/relationships/image" Target="media/image23.png"/><Relationship Id="rId48" Type="http://schemas.openxmlformats.org/officeDocument/2006/relationships/image" Target="media/image29.png"/><Relationship Id="rId56" Type="http://schemas.openxmlformats.org/officeDocument/2006/relationships/hyperlink" Target="http://www.municipiosdeelsalvador.com/san-miguel/san-miguel-municipio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Tel:2658-6591" TargetMode="External"/><Relationship Id="rId3" Type="http://schemas.openxmlformats.org/officeDocument/2006/relationships/styles" Target="styles.xml"/><Relationship Id="rId17" Type="http://schemas.openxmlformats.org/officeDocument/2006/relationships/image" Target="media/image8.svg"/><Relationship Id="rId12" Type="http://schemas.openxmlformats.org/officeDocument/2006/relationships/image" Target="media/image4.sv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hyperlink" Target="https://www.ecured.cu/Frijo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caldia\AppData\Roaming\Microsoft\Plantillas\Informe_diseo_Ejecutivo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7.jpeg"/></Relationships>
</file>

<file path=word/theme/theme1.xml><?xml version="1.0" encoding="utf-8"?>
<a:theme xmlns:a="http://schemas.openxmlformats.org/drawingml/2006/main" name="Executive">
  <a:themeElements>
    <a:clrScheme name="Custom 224">
      <a:dk1>
        <a:sysClr val="windowText" lastClr="000000"/>
      </a:dk1>
      <a:lt1>
        <a:sysClr val="window" lastClr="FFFFFF"/>
      </a:lt1>
      <a:dk2>
        <a:srgbClr val="F3642C"/>
      </a:dk2>
      <a:lt2>
        <a:srgbClr val="E4E9EF"/>
      </a:lt2>
      <a:accent1>
        <a:srgbClr val="3F1D5A"/>
      </a:accent1>
      <a:accent2>
        <a:srgbClr val="F79E28"/>
      </a:accent2>
      <a:accent3>
        <a:srgbClr val="272063"/>
      </a:accent3>
      <a:accent4>
        <a:srgbClr val="70C6DB"/>
      </a:accent4>
      <a:accent5>
        <a:srgbClr val="214461"/>
      </a:accent5>
      <a:accent6>
        <a:srgbClr val="758085"/>
      </a:accent6>
      <a:hlink>
        <a:srgbClr val="F3642C"/>
      </a:hlink>
      <a:folHlink>
        <a:srgbClr val="B2B2B2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95AD0D-5FDA-4C92-9E8F-489B37BDB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Informe_diseo_Ejecutivo</Template>
  <TotalTime>2</TotalTime>
  <Pages>14</Pages>
  <Words>2490</Words>
  <Characters>13699</Characters>
  <Application>Microsoft Office Word</Application>
  <DocSecurity>0</DocSecurity>
  <Lines>114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GUIA INSTITUCIONAL DE ARCHIVO</vt:lpstr>
      <vt:lpstr/>
    </vt:vector>
  </TitlesOfParts>
  <Company/>
  <LinksUpToDate>false</LinksUpToDate>
  <CharactersWithSpaces>16157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INSTITUCIONAL DE ARCHIVO</dc:title>
  <dc:creator>alcaldia</dc:creator>
  <cp:lastModifiedBy>alcaldia</cp:lastModifiedBy>
  <cp:revision>4</cp:revision>
  <cp:lastPrinted>2020-02-07T20:42:00Z</cp:lastPrinted>
  <dcterms:created xsi:type="dcterms:W3CDTF">2020-02-07T20:44:00Z</dcterms:created>
  <dcterms:modified xsi:type="dcterms:W3CDTF">2020-02-12T14:14:00Z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mageGenResult">
    <vt:lpwstr/>
  </property>
  <property fmtid="{D5CDD505-2E9C-101B-9397-08002B2CF9AE}" pid="4" name="ImageGenerated">
    <vt:bool>false</vt:bool>
  </property>
</Properties>
</file>